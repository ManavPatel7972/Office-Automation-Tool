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2CB6B" w14:textId="77777777" w:rsidR="00453B91" w:rsidRDefault="00453B91" w:rsidP="0025656E">
      <w:pPr>
        <w:pStyle w:val="GraphicAnchor"/>
      </w:pPr>
      <w:r w:rsidRPr="00C46B32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0690AC6" wp14:editId="18CF370F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A5DAC8" id="Group 2" o:spid="_x0000_s1026" alt="&quot;&quot;" style="position:absolute;margin-left:-35pt;margin-top:-35pt;width:11in;height:612.75pt;z-index:-251657216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ddd [3204]" stroked="f" strokeweight="1pt">
                  <v:fill color2="#ddd [3204]" rotate="t" angle="315" colors="0 #ddd;19661f #b2b2b2;.5 #969696;45875f #b2b2b2;1 #ddd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ddd [3204]" stroked="f" strokeweight="1pt">
                  <v:fill color2="#ddd [3204]" rotate="t" angle="90" colors="0 #ddd;19661f #b2b2b2;.5 #969696;45875f #b2b2b2;1 #ddd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ddd [3204]" stroked="f" strokeweight="1pt">
                  <v:fill color2="#ddd [3204]" angle="315" colors="0 #ddd;19661f #b2b2b2;.5 #969696;45875f #b2b2b2;1 #ddd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1"/>
        <w:gridCol w:w="1342"/>
        <w:gridCol w:w="1341"/>
        <w:gridCol w:w="1342"/>
        <w:gridCol w:w="2683"/>
        <w:gridCol w:w="2685"/>
        <w:gridCol w:w="894"/>
        <w:gridCol w:w="448"/>
        <w:gridCol w:w="1343"/>
      </w:tblGrid>
      <w:tr w:rsidR="00453B91" w14:paraId="1B559C3B" w14:textId="77777777" w:rsidTr="00BE2FAA">
        <w:trPr>
          <w:trHeight w:val="2369"/>
        </w:trPr>
        <w:tc>
          <w:tcPr>
            <w:tcW w:w="1341" w:type="dxa"/>
          </w:tcPr>
          <w:p w14:paraId="623298DE" w14:textId="77777777" w:rsidR="00453B91" w:rsidRDefault="00453B91"/>
        </w:tc>
        <w:tc>
          <w:tcPr>
            <w:tcW w:w="10287" w:type="dxa"/>
            <w:gridSpan w:val="6"/>
            <w:vAlign w:val="center"/>
          </w:tcPr>
          <w:p w14:paraId="4A1F640D" w14:textId="77777777" w:rsidR="00453B91" w:rsidRDefault="00453B91" w:rsidP="00C46B32">
            <w:pPr>
              <w:pStyle w:val="Heading1"/>
              <w:jc w:val="right"/>
            </w:pPr>
            <w:sdt>
              <w:sdtPr>
                <w:id w:val="661117821"/>
                <w:placeholder>
                  <w:docPart w:val="0A9967235CCF469886C2B7B94870FE80"/>
                </w:placeholder>
                <w:temporary/>
                <w:showingPlcHdr/>
                <w15:appearance w15:val="hidden"/>
              </w:sdtPr>
              <w:sdtContent>
                <w:r w:rsidRPr="00BE2FAA">
                  <w:rPr>
                    <w:color w:val="7C7C7C" w:themeColor="background2" w:themeShade="80"/>
                  </w:rPr>
                  <w:t>CERTIFICATE</w:t>
                </w:r>
                <w:r w:rsidRPr="00BE2FAA">
                  <w:rPr>
                    <w:color w:val="7C7C7C" w:themeColor="background2" w:themeShade="80"/>
                  </w:rPr>
                  <w:br/>
                  <w:t>of ACHIEVEMENT</w:t>
                </w:r>
              </w:sdtContent>
            </w:sdt>
          </w:p>
        </w:tc>
        <w:tc>
          <w:tcPr>
            <w:tcW w:w="1789" w:type="dxa"/>
            <w:gridSpan w:val="2"/>
          </w:tcPr>
          <w:p w14:paraId="314E13AD" w14:textId="77777777" w:rsidR="00453B91" w:rsidRDefault="00453B91"/>
        </w:tc>
      </w:tr>
      <w:tr w:rsidR="00453B91" w14:paraId="358E7B8A" w14:textId="77777777" w:rsidTr="00BE2FAA">
        <w:trPr>
          <w:trHeight w:val="375"/>
        </w:trPr>
        <w:tc>
          <w:tcPr>
            <w:tcW w:w="13419" w:type="dxa"/>
            <w:gridSpan w:val="9"/>
          </w:tcPr>
          <w:p w14:paraId="3E5748BE" w14:textId="77777777" w:rsidR="00453B91" w:rsidRDefault="00453B91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607FE7DB" wp14:editId="25EE993F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AB984B" id="Rectangle 22" o:spid="_x0000_s1026" alt="&quot;&quot;" style="position:absolute;margin-left:254pt;margin-top:20.35pt;width:212pt;height:2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" fillcolor="#ddd [3204]" stroked="f" strokeweight="2pt">
                      <v:fill color2="#ddd [3204]" rotate="t" angle="90" colors="0 #ddd;19661f #b2b2b2;.5 #969696;45875f #b2b2b2;1 #ddd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453B91" w14:paraId="6ADD1A84" w14:textId="77777777" w:rsidTr="00BE2FAA">
        <w:trPr>
          <w:trHeight w:val="355"/>
        </w:trPr>
        <w:tc>
          <w:tcPr>
            <w:tcW w:w="2683" w:type="dxa"/>
            <w:gridSpan w:val="2"/>
          </w:tcPr>
          <w:p w14:paraId="362620CB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6FC4E668" w14:textId="77777777" w:rsidR="00453B91" w:rsidRPr="00292168" w:rsidRDefault="00453B91" w:rsidP="00EE5A14">
            <w:pPr>
              <w:pStyle w:val="Heading2"/>
            </w:pPr>
            <w:sdt>
              <w:sdtPr>
                <w:id w:val="2065522394"/>
                <w:placeholder>
                  <w:docPart w:val="C61BC4417D034134B568ED20F197C791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683" w:type="dxa"/>
            <w:gridSpan w:val="3"/>
          </w:tcPr>
          <w:p w14:paraId="6FC81BBD" w14:textId="77777777" w:rsidR="00453B91" w:rsidRDefault="00453B91"/>
        </w:tc>
      </w:tr>
      <w:tr w:rsidR="00453B91" w14:paraId="5D65A30D" w14:textId="77777777" w:rsidTr="00BE2FAA">
        <w:trPr>
          <w:trHeight w:val="745"/>
        </w:trPr>
        <w:tc>
          <w:tcPr>
            <w:tcW w:w="13419" w:type="dxa"/>
            <w:gridSpan w:val="9"/>
          </w:tcPr>
          <w:p w14:paraId="3F4F39B5" w14:textId="77777777" w:rsidR="00453B91" w:rsidRDefault="00453B91"/>
        </w:tc>
      </w:tr>
      <w:tr w:rsidR="00453B91" w14:paraId="3318FD4E" w14:textId="77777777" w:rsidTr="00BE2FAA">
        <w:trPr>
          <w:trHeight w:val="1997"/>
        </w:trPr>
        <w:tc>
          <w:tcPr>
            <w:tcW w:w="1341" w:type="dxa"/>
          </w:tcPr>
          <w:p w14:paraId="1F2D22CF" w14:textId="77777777" w:rsidR="00453B91" w:rsidRDefault="00453B91"/>
        </w:tc>
        <w:tc>
          <w:tcPr>
            <w:tcW w:w="10735" w:type="dxa"/>
            <w:gridSpan w:val="7"/>
          </w:tcPr>
          <w:p w14:paraId="219D270F" w14:textId="77777777" w:rsidR="00453B91" w:rsidRPr="00BE2FAA" w:rsidRDefault="00453B91" w:rsidP="00DD00C7">
            <w:pPr>
              <w:pStyle w:val="Heading1Alt"/>
              <w:rPr>
                <w:sz w:val="40"/>
                <w:szCs w:val="40"/>
              </w:rPr>
            </w:pPr>
            <w:r w:rsidRPr="00D542BE">
              <w:rPr>
                <w:noProof/>
                <w:sz w:val="40"/>
                <w:szCs w:val="40"/>
              </w:rPr>
              <w:t>Jiya</w:t>
            </w:r>
          </w:p>
          <w:p w14:paraId="24F02558" w14:textId="77777777" w:rsidR="00453B91" w:rsidRDefault="00453B91" w:rsidP="00DD00C7">
            <w:pPr>
              <w:pStyle w:val="Heading1Alt"/>
              <w:rPr>
                <w:sz w:val="30"/>
                <w:szCs w:val="30"/>
              </w:rPr>
            </w:pPr>
            <w:r w:rsidRPr="00BE2FAA">
              <w:rPr>
                <w:sz w:val="24"/>
              </w:rPr>
              <w:t>A certificate of appreciation form is a template that can be reused b teachers, businesses, and other organizations. Its purpose is to provide a small gift to someone who made a difference. ... This small token can help encourage others continue to perform in such a way that benefits the organization presenting it</w:t>
            </w:r>
            <w:r w:rsidRPr="00BE2FAA">
              <w:rPr>
                <w:sz w:val="30"/>
                <w:szCs w:val="30"/>
              </w:rPr>
              <w:t>.</w:t>
            </w:r>
          </w:p>
          <w:p w14:paraId="2BD571F8" w14:textId="77777777" w:rsidR="00453B91" w:rsidRPr="00BE2FAA" w:rsidRDefault="00453B91" w:rsidP="00DD00C7">
            <w:pPr>
              <w:pStyle w:val="Heading1Alt"/>
              <w:rPr>
                <w:sz w:val="30"/>
                <w:szCs w:val="30"/>
              </w:rPr>
            </w:pPr>
          </w:p>
        </w:tc>
        <w:tc>
          <w:tcPr>
            <w:tcW w:w="1341" w:type="dxa"/>
          </w:tcPr>
          <w:p w14:paraId="3681F822" w14:textId="77777777" w:rsidR="00453B91" w:rsidRDefault="00453B91"/>
        </w:tc>
      </w:tr>
      <w:tr w:rsidR="00453B91" w14:paraId="2710BC9E" w14:textId="77777777" w:rsidTr="00BE2FAA">
        <w:trPr>
          <w:trHeight w:val="252"/>
        </w:trPr>
        <w:tc>
          <w:tcPr>
            <w:tcW w:w="2683" w:type="dxa"/>
            <w:gridSpan w:val="2"/>
          </w:tcPr>
          <w:p w14:paraId="60BA61B7" w14:textId="77777777" w:rsidR="00453B91" w:rsidRDefault="00453B91"/>
        </w:tc>
        <w:tc>
          <w:tcPr>
            <w:tcW w:w="2683" w:type="dxa"/>
            <w:gridSpan w:val="2"/>
          </w:tcPr>
          <w:p w14:paraId="69439526" w14:textId="77777777" w:rsidR="00453B91" w:rsidRDefault="00453B91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D79D3D0" wp14:editId="55BFA8CE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6CB6DE" id="Rectangle 23" o:spid="_x0000_s1026" alt="&quot;&quot;" style="position:absolute;margin-left:89.1pt;margin-top:15pt;width:251.95pt;height:2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" fillcolor="#ddd [3204]" stroked="f" strokeweight="2pt">
                      <v:fill color2="#ddd [3204]" rotate="t" angle="90" colors="0 #ddd;19661f #b2b2b2;.5 #969696;45875f #b2b2b2;1 #ddd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683" w:type="dxa"/>
          </w:tcPr>
          <w:p w14:paraId="60BDD3AE" w14:textId="77777777" w:rsidR="00453B91" w:rsidRDefault="00453B91"/>
        </w:tc>
        <w:tc>
          <w:tcPr>
            <w:tcW w:w="2683" w:type="dxa"/>
          </w:tcPr>
          <w:p w14:paraId="6D6EA43B" w14:textId="77777777" w:rsidR="00453B91" w:rsidRDefault="00453B91"/>
        </w:tc>
        <w:tc>
          <w:tcPr>
            <w:tcW w:w="2683" w:type="dxa"/>
            <w:gridSpan w:val="3"/>
          </w:tcPr>
          <w:p w14:paraId="489F6C76" w14:textId="77777777" w:rsidR="00453B91" w:rsidRDefault="00453B91"/>
        </w:tc>
      </w:tr>
      <w:tr w:rsidR="00453B91" w14:paraId="616EDD9D" w14:textId="77777777" w:rsidTr="00BE2FAA">
        <w:trPr>
          <w:trHeight w:val="298"/>
        </w:trPr>
        <w:tc>
          <w:tcPr>
            <w:tcW w:w="2683" w:type="dxa"/>
            <w:gridSpan w:val="2"/>
          </w:tcPr>
          <w:p w14:paraId="4820B365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298EF3CC" w14:textId="77777777" w:rsidR="00453B91" w:rsidRDefault="00453B91" w:rsidP="00EE5A14">
            <w:pPr>
              <w:pStyle w:val="Heading2"/>
            </w:pPr>
            <w:sdt>
              <w:sdtPr>
                <w:id w:val="604704577"/>
                <w:placeholder>
                  <w:docPart w:val="ED6D813E919F42F0B09DA8CE3D94C827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683" w:type="dxa"/>
            <w:gridSpan w:val="3"/>
          </w:tcPr>
          <w:p w14:paraId="6C2BA53C" w14:textId="77777777" w:rsidR="00453B91" w:rsidRDefault="00453B91"/>
        </w:tc>
      </w:tr>
      <w:tr w:rsidR="00453B91" w14:paraId="2F9D5009" w14:textId="77777777" w:rsidTr="00BE2FAA">
        <w:trPr>
          <w:trHeight w:val="359"/>
        </w:trPr>
        <w:tc>
          <w:tcPr>
            <w:tcW w:w="2683" w:type="dxa"/>
            <w:gridSpan w:val="2"/>
          </w:tcPr>
          <w:p w14:paraId="7538C2BF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1D941D1D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gridSpan w:val="3"/>
          </w:tcPr>
          <w:p w14:paraId="562DA199" w14:textId="77777777" w:rsidR="00453B91" w:rsidRDefault="00453B91"/>
        </w:tc>
      </w:tr>
      <w:tr w:rsidR="00453B91" w14:paraId="2D230511" w14:textId="77777777" w:rsidTr="00BE2FAA">
        <w:trPr>
          <w:trHeight w:val="507"/>
        </w:trPr>
        <w:tc>
          <w:tcPr>
            <w:tcW w:w="2683" w:type="dxa"/>
            <w:gridSpan w:val="2"/>
          </w:tcPr>
          <w:p w14:paraId="411440DC" w14:textId="77777777" w:rsidR="00453B91" w:rsidRDefault="00453B91"/>
        </w:tc>
        <w:tc>
          <w:tcPr>
            <w:tcW w:w="8051" w:type="dxa"/>
            <w:gridSpan w:val="4"/>
            <w:tcBorders>
              <w:bottom w:val="single" w:sz="8" w:space="0" w:color="DDDDDD" w:themeColor="accent1"/>
            </w:tcBorders>
            <w:vAlign w:val="center"/>
          </w:tcPr>
          <w:p w14:paraId="41091EB9" w14:textId="77777777" w:rsidR="00453B91" w:rsidRPr="00BE2FAA" w:rsidRDefault="00453B91" w:rsidP="00BE2FAA">
            <w:pPr>
              <w:pStyle w:val="Heading2"/>
              <w:rPr>
                <w:rFonts w:ascii="Bahnschrift" w:hAnsi="Bahnschrift"/>
                <w:sz w:val="36"/>
                <w:szCs w:val="36"/>
              </w:rPr>
            </w:pPr>
            <w:r w:rsidRPr="00BE2FAA">
              <w:rPr>
                <w:rFonts w:ascii="Bahnschrift" w:hAnsi="Bahnschrift"/>
                <w:color w:val="595959" w:themeColor="text2" w:themeTint="A6"/>
                <w:sz w:val="36"/>
                <w:szCs w:val="36"/>
              </w:rPr>
              <w:t xml:space="preserve">SPRINT - </w:t>
            </w:r>
            <w:r w:rsidRPr="00BE2FAA">
              <w:rPr>
                <w:rFonts w:ascii="Bahnschrift" w:hAnsi="Bahnschrift"/>
                <w:color w:val="595959" w:themeColor="text2" w:themeTint="A6"/>
                <w:sz w:val="36"/>
                <w:szCs w:val="36"/>
              </w:rPr>
              <w:t>2025</w:t>
            </w:r>
          </w:p>
        </w:tc>
        <w:tc>
          <w:tcPr>
            <w:tcW w:w="2683" w:type="dxa"/>
            <w:gridSpan w:val="3"/>
          </w:tcPr>
          <w:p w14:paraId="15EC8124" w14:textId="77777777" w:rsidR="00453B91" w:rsidRDefault="00453B91"/>
        </w:tc>
      </w:tr>
      <w:tr w:rsidR="00453B91" w14:paraId="2F790F03" w14:textId="77777777" w:rsidTr="00BE2FAA">
        <w:trPr>
          <w:trHeight w:val="581"/>
        </w:trPr>
        <w:tc>
          <w:tcPr>
            <w:tcW w:w="2683" w:type="dxa"/>
            <w:gridSpan w:val="2"/>
          </w:tcPr>
          <w:p w14:paraId="33861F7D" w14:textId="77777777" w:rsidR="00453B91" w:rsidRDefault="00453B91"/>
        </w:tc>
        <w:tc>
          <w:tcPr>
            <w:tcW w:w="8051" w:type="dxa"/>
            <w:gridSpan w:val="4"/>
            <w:tcBorders>
              <w:top w:val="single" w:sz="8" w:space="0" w:color="DDDDDD" w:themeColor="accent1"/>
            </w:tcBorders>
            <w:vAlign w:val="center"/>
          </w:tcPr>
          <w:p w14:paraId="3B72CEBC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gridSpan w:val="3"/>
          </w:tcPr>
          <w:p w14:paraId="3E71D159" w14:textId="77777777" w:rsidR="00453B91" w:rsidRDefault="00453B91"/>
        </w:tc>
      </w:tr>
      <w:tr w:rsidR="00453B91" w14:paraId="0FE4C45A" w14:textId="77777777" w:rsidTr="00BE2FAA">
        <w:trPr>
          <w:trHeight w:val="581"/>
        </w:trPr>
        <w:tc>
          <w:tcPr>
            <w:tcW w:w="1341" w:type="dxa"/>
          </w:tcPr>
          <w:p w14:paraId="5241AB19" w14:textId="77777777" w:rsidR="00453B91" w:rsidRDefault="00453B91"/>
        </w:tc>
        <w:tc>
          <w:tcPr>
            <w:tcW w:w="2683" w:type="dxa"/>
            <w:gridSpan w:val="2"/>
            <w:tcBorders>
              <w:bottom w:val="single" w:sz="8" w:space="0" w:color="DDDDDD" w:themeColor="accent1"/>
            </w:tcBorders>
            <w:vAlign w:val="center"/>
          </w:tcPr>
          <w:p w14:paraId="3C4DC316" w14:textId="77777777" w:rsidR="00453B91" w:rsidRPr="005B09BE" w:rsidRDefault="00453B91" w:rsidP="00EE5A14">
            <w:pPr>
              <w:jc w:val="center"/>
            </w:pPr>
            <w:sdt>
              <w:sdtPr>
                <w:id w:val="-922110409"/>
                <w:placeholder>
                  <w:docPart w:val="97126D84FA8F40B3B540E8159A6E8337"/>
                </w:placeholder>
                <w15:appearance w15:val="hidden"/>
              </w:sdtPr>
              <w:sdtContent>
                <w:r>
                  <w:t>July,08,2025</w:t>
                </w:r>
              </w:sdtContent>
            </w:sdt>
          </w:p>
        </w:tc>
        <w:tc>
          <w:tcPr>
            <w:tcW w:w="1341" w:type="dxa"/>
            <w:vAlign w:val="center"/>
          </w:tcPr>
          <w:p w14:paraId="0E41F724" w14:textId="77777777" w:rsidR="00453B91" w:rsidRPr="005B09BE" w:rsidRDefault="00453B91" w:rsidP="005B09BE">
            <w:pPr>
              <w:pStyle w:val="Heading2"/>
            </w:pPr>
          </w:p>
        </w:tc>
        <w:sdt>
          <w:sdtPr>
            <w:alias w:val="Author"/>
            <w:tag w:val=""/>
            <w:id w:val="135467401"/>
            <w:placeholder>
              <w:docPart w:val="170B517B586649CB862E1D6C0A0D1BB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6709" w:type="dxa"/>
                <w:gridSpan w:val="4"/>
                <w:tcBorders>
                  <w:bottom w:val="single" w:sz="8" w:space="0" w:color="DDDDDD" w:themeColor="accent1"/>
                </w:tcBorders>
                <w:vAlign w:val="center"/>
              </w:tcPr>
              <w:p w14:paraId="13B2D2E2" w14:textId="77777777" w:rsidR="00453B91" w:rsidRDefault="00453B91" w:rsidP="00EE5A14">
                <w:pPr>
                  <w:jc w:val="center"/>
                </w:pPr>
                <w:r>
                  <w:t>Manav Delvadiya</w:t>
                </w:r>
              </w:p>
            </w:tc>
          </w:sdtContent>
        </w:sdt>
        <w:tc>
          <w:tcPr>
            <w:tcW w:w="1341" w:type="dxa"/>
          </w:tcPr>
          <w:p w14:paraId="4E50E16C" w14:textId="77777777" w:rsidR="00453B91" w:rsidRDefault="00453B91"/>
        </w:tc>
      </w:tr>
      <w:tr w:rsidR="00453B91" w14:paraId="21384FCD" w14:textId="77777777" w:rsidTr="00BE2FAA">
        <w:trPr>
          <w:trHeight w:val="427"/>
        </w:trPr>
        <w:tc>
          <w:tcPr>
            <w:tcW w:w="2683" w:type="dxa"/>
            <w:gridSpan w:val="2"/>
          </w:tcPr>
          <w:p w14:paraId="564D7B8C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7589954E" w14:textId="77777777" w:rsidR="00453B91" w:rsidRPr="005B09BE" w:rsidRDefault="00453B91" w:rsidP="005B09BE">
            <w:pPr>
              <w:pStyle w:val="Heading2"/>
            </w:pPr>
            <w:r>
              <w:rPr>
                <w:noProof/>
              </w:rPr>
              <w:drawing>
                <wp:inline distT="0" distB="0" distL="0" distR="0" wp14:anchorId="651E2510" wp14:editId="7FE6F40F">
                  <wp:extent cx="762000" cy="603250"/>
                  <wp:effectExtent l="0" t="0" r="0" b="6350"/>
                  <wp:docPr id="164923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2376" name="Picture 1649237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3" w:type="dxa"/>
            <w:gridSpan w:val="3"/>
          </w:tcPr>
          <w:p w14:paraId="3A31BD4F" w14:textId="77777777" w:rsidR="00453B91" w:rsidRDefault="00453B91"/>
        </w:tc>
      </w:tr>
      <w:tr w:rsidR="00453B91" w14:paraId="2F3C52A5" w14:textId="77777777" w:rsidTr="00BE2FAA">
        <w:trPr>
          <w:trHeight w:val="859"/>
        </w:trPr>
        <w:tc>
          <w:tcPr>
            <w:tcW w:w="2683" w:type="dxa"/>
            <w:gridSpan w:val="2"/>
          </w:tcPr>
          <w:p w14:paraId="085A259F" w14:textId="77777777" w:rsidR="00453B91" w:rsidRDefault="00453B91"/>
        </w:tc>
        <w:tc>
          <w:tcPr>
            <w:tcW w:w="2683" w:type="dxa"/>
            <w:gridSpan w:val="2"/>
            <w:vAlign w:val="center"/>
          </w:tcPr>
          <w:p w14:paraId="0561F671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shd w:val="clear" w:color="auto" w:fill="F2F2F2" w:themeFill="background1" w:themeFillShade="F2"/>
            <w:vAlign w:val="center"/>
          </w:tcPr>
          <w:p w14:paraId="1A3810F0" w14:textId="77777777" w:rsidR="00453B91" w:rsidRPr="005B09BE" w:rsidRDefault="00453B91" w:rsidP="00EE5A14">
            <w:pPr>
              <w:pStyle w:val="Heading2"/>
            </w:pPr>
          </w:p>
        </w:tc>
        <w:tc>
          <w:tcPr>
            <w:tcW w:w="2683" w:type="dxa"/>
            <w:vAlign w:val="center"/>
          </w:tcPr>
          <w:p w14:paraId="73EE9064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gridSpan w:val="3"/>
          </w:tcPr>
          <w:p w14:paraId="222637ED" w14:textId="77777777" w:rsidR="00453B91" w:rsidRDefault="00453B91"/>
        </w:tc>
      </w:tr>
    </w:tbl>
    <w:p w14:paraId="383B4BB9" w14:textId="77777777" w:rsidR="00453B91" w:rsidRDefault="00453B91">
      <w:pPr>
        <w:sectPr w:rsidR="00453B91" w:rsidSect="00453B91">
          <w:pgSz w:w="15840" w:h="12240" w:orient="landscape" w:code="1"/>
          <w:pgMar w:top="720" w:right="720" w:bottom="720" w:left="720" w:header="288" w:footer="288" w:gutter="0"/>
          <w:pgNumType w:start="1"/>
          <w:cols w:space="708"/>
          <w:docGrid w:linePitch="360"/>
        </w:sectPr>
      </w:pPr>
    </w:p>
    <w:p w14:paraId="55D4D27F" w14:textId="77777777" w:rsidR="00453B91" w:rsidRDefault="00453B91" w:rsidP="0025656E">
      <w:pPr>
        <w:pStyle w:val="GraphicAnchor"/>
      </w:pPr>
      <w:r w:rsidRPr="00C46B32"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80ADA0A" wp14:editId="535B9FDA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177179528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1616635880" name="Rectangle 1616635880" title="Background Placeholder"/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601997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56048306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62486302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94209635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05229752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18909925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59811955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8624868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15567828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12797500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54622568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45487482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152150" id="Group 2" o:spid="_x0000_s1026" alt="&quot;&quot;" style="position:absolute;margin-left:-35pt;margin-top:-35pt;width:11in;height:612.75pt;z-index:-251653120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">
                <v:rect id="Rectangle 1616635880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" path="m,21600l21600,,,,,21600xe" fillcolor="#ddd [3204]" stroked="f" strokeweight="1pt">
                  <v:fill color2="#ddd [3204]" rotate="t" angle="315" colors="0 #ddd;19661f #b2b2b2;.5 #969696;45875f #b2b2b2;1 #ddd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" path="m,21600r16687,l21600,,4913,,,21600xe" fillcolor="#ddd [3204]" stroked="f" strokeweight="1pt">
                  <v:fill color2="#ddd [3204]" rotate="t" angle="90" colors="0 #ddd;19661f #b2b2b2;.5 #969696;45875f #b2b2b2;1 #ddd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" path="m21600,l,21600r21600,l21600,xe" fillcolor="#ddd [3204]" stroked="f" strokeweight="1pt">
                  <v:fill color2="#ddd [3204]" angle="315" colors="0 #ddd;19661f #b2b2b2;.5 #969696;45875f #b2b2b2;1 #ddd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1"/>
        <w:gridCol w:w="1342"/>
        <w:gridCol w:w="1341"/>
        <w:gridCol w:w="1342"/>
        <w:gridCol w:w="2683"/>
        <w:gridCol w:w="2685"/>
        <w:gridCol w:w="894"/>
        <w:gridCol w:w="448"/>
        <w:gridCol w:w="1343"/>
      </w:tblGrid>
      <w:tr w:rsidR="00453B91" w14:paraId="62DBAAB5" w14:textId="77777777" w:rsidTr="00BE2FAA">
        <w:trPr>
          <w:trHeight w:val="2369"/>
        </w:trPr>
        <w:tc>
          <w:tcPr>
            <w:tcW w:w="1341" w:type="dxa"/>
          </w:tcPr>
          <w:p w14:paraId="609C2741" w14:textId="77777777" w:rsidR="00453B91" w:rsidRDefault="00453B91"/>
        </w:tc>
        <w:tc>
          <w:tcPr>
            <w:tcW w:w="10287" w:type="dxa"/>
            <w:gridSpan w:val="6"/>
            <w:vAlign w:val="center"/>
          </w:tcPr>
          <w:p w14:paraId="619ACFA3" w14:textId="77777777" w:rsidR="00453B91" w:rsidRDefault="00453B91" w:rsidP="00C46B32">
            <w:pPr>
              <w:pStyle w:val="Heading1"/>
              <w:jc w:val="right"/>
            </w:pPr>
            <w:sdt>
              <w:sdtPr>
                <w:id w:val="-146520037"/>
                <w:placeholder>
                  <w:docPart w:val="4E42A6E56CA944A3B260BBCAEDFFA166"/>
                </w:placeholder>
                <w:temporary/>
                <w:showingPlcHdr/>
                <w15:appearance w15:val="hidden"/>
              </w:sdtPr>
              <w:sdtContent>
                <w:r w:rsidRPr="00BE2FAA">
                  <w:rPr>
                    <w:color w:val="7C7C7C" w:themeColor="background2" w:themeShade="80"/>
                  </w:rPr>
                  <w:t>CERTIFICATE</w:t>
                </w:r>
                <w:r w:rsidRPr="00BE2FAA">
                  <w:rPr>
                    <w:color w:val="7C7C7C" w:themeColor="background2" w:themeShade="80"/>
                  </w:rPr>
                  <w:br/>
                  <w:t>of ACHIEVEMENT</w:t>
                </w:r>
              </w:sdtContent>
            </w:sdt>
          </w:p>
        </w:tc>
        <w:tc>
          <w:tcPr>
            <w:tcW w:w="1789" w:type="dxa"/>
            <w:gridSpan w:val="2"/>
          </w:tcPr>
          <w:p w14:paraId="0B1C970E" w14:textId="77777777" w:rsidR="00453B91" w:rsidRDefault="00453B91"/>
        </w:tc>
      </w:tr>
      <w:tr w:rsidR="00453B91" w14:paraId="0AFDCC59" w14:textId="77777777" w:rsidTr="00BE2FAA">
        <w:trPr>
          <w:trHeight w:val="375"/>
        </w:trPr>
        <w:tc>
          <w:tcPr>
            <w:tcW w:w="13419" w:type="dxa"/>
            <w:gridSpan w:val="9"/>
          </w:tcPr>
          <w:p w14:paraId="2030CB8E" w14:textId="77777777" w:rsidR="00453B91" w:rsidRDefault="00453B91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7D104F86" wp14:editId="75C7C601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1852567578" name="Rectangle 185256757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142E05" id="Rectangle 1852567578" o:spid="_x0000_s1026" alt="&quot;&quot;" style="position:absolute;margin-left:254pt;margin-top:20.35pt;width:212pt;height:21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" fillcolor="#ddd [3204]" stroked="f" strokeweight="2pt">
                      <v:fill color2="#ddd [3204]" rotate="t" angle="90" colors="0 #ddd;19661f #b2b2b2;.5 #969696;45875f #b2b2b2;1 #ddd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453B91" w14:paraId="4AA2EBCC" w14:textId="77777777" w:rsidTr="00BE2FAA">
        <w:trPr>
          <w:trHeight w:val="355"/>
        </w:trPr>
        <w:tc>
          <w:tcPr>
            <w:tcW w:w="2683" w:type="dxa"/>
            <w:gridSpan w:val="2"/>
          </w:tcPr>
          <w:p w14:paraId="459529EE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067660C3" w14:textId="77777777" w:rsidR="00453B91" w:rsidRPr="00292168" w:rsidRDefault="00453B91" w:rsidP="00EE5A14">
            <w:pPr>
              <w:pStyle w:val="Heading2"/>
            </w:pPr>
            <w:sdt>
              <w:sdtPr>
                <w:id w:val="-1954700395"/>
                <w:placeholder>
                  <w:docPart w:val="551F3A9114E046D3B1940BB4C71DE890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683" w:type="dxa"/>
            <w:gridSpan w:val="3"/>
          </w:tcPr>
          <w:p w14:paraId="066ACF64" w14:textId="77777777" w:rsidR="00453B91" w:rsidRDefault="00453B91"/>
        </w:tc>
      </w:tr>
      <w:tr w:rsidR="00453B91" w14:paraId="1FDE597F" w14:textId="77777777" w:rsidTr="00BE2FAA">
        <w:trPr>
          <w:trHeight w:val="745"/>
        </w:trPr>
        <w:tc>
          <w:tcPr>
            <w:tcW w:w="13419" w:type="dxa"/>
            <w:gridSpan w:val="9"/>
          </w:tcPr>
          <w:p w14:paraId="673CBAFD" w14:textId="77777777" w:rsidR="00453B91" w:rsidRDefault="00453B91"/>
        </w:tc>
      </w:tr>
      <w:tr w:rsidR="00453B91" w14:paraId="0505CFAB" w14:textId="77777777" w:rsidTr="00BE2FAA">
        <w:trPr>
          <w:trHeight w:val="1997"/>
        </w:trPr>
        <w:tc>
          <w:tcPr>
            <w:tcW w:w="1341" w:type="dxa"/>
          </w:tcPr>
          <w:p w14:paraId="301C31F5" w14:textId="77777777" w:rsidR="00453B91" w:rsidRDefault="00453B91"/>
        </w:tc>
        <w:tc>
          <w:tcPr>
            <w:tcW w:w="10735" w:type="dxa"/>
            <w:gridSpan w:val="7"/>
          </w:tcPr>
          <w:p w14:paraId="44B54F28" w14:textId="77777777" w:rsidR="00453B91" w:rsidRPr="00BE2FAA" w:rsidRDefault="00453B91" w:rsidP="00DD00C7">
            <w:pPr>
              <w:pStyle w:val="Heading1Alt"/>
              <w:rPr>
                <w:sz w:val="40"/>
                <w:szCs w:val="40"/>
              </w:rPr>
            </w:pPr>
            <w:r w:rsidRPr="00D542BE">
              <w:rPr>
                <w:noProof/>
                <w:sz w:val="40"/>
                <w:szCs w:val="40"/>
              </w:rPr>
              <w:t>Dhvani</w:t>
            </w:r>
          </w:p>
          <w:p w14:paraId="7AAA927C" w14:textId="77777777" w:rsidR="00453B91" w:rsidRDefault="00453B91" w:rsidP="00DD00C7">
            <w:pPr>
              <w:pStyle w:val="Heading1Alt"/>
              <w:rPr>
                <w:sz w:val="30"/>
                <w:szCs w:val="30"/>
              </w:rPr>
            </w:pPr>
            <w:r w:rsidRPr="00BE2FAA">
              <w:rPr>
                <w:sz w:val="24"/>
              </w:rPr>
              <w:t>A certificate of appreciation form is a template that can be reused b teachers, businesses, and other organizations. Its purpose is to provide a small gift to someone who made a difference. ... This small token can help encourage others continue to perform in such a way that benefits the organization presenting it</w:t>
            </w:r>
            <w:r w:rsidRPr="00BE2FAA">
              <w:rPr>
                <w:sz w:val="30"/>
                <w:szCs w:val="30"/>
              </w:rPr>
              <w:t>.</w:t>
            </w:r>
          </w:p>
          <w:p w14:paraId="7CC2A0E5" w14:textId="77777777" w:rsidR="00453B91" w:rsidRPr="00BE2FAA" w:rsidRDefault="00453B91" w:rsidP="00DD00C7">
            <w:pPr>
              <w:pStyle w:val="Heading1Alt"/>
              <w:rPr>
                <w:sz w:val="30"/>
                <w:szCs w:val="30"/>
              </w:rPr>
            </w:pPr>
          </w:p>
        </w:tc>
        <w:tc>
          <w:tcPr>
            <w:tcW w:w="1341" w:type="dxa"/>
          </w:tcPr>
          <w:p w14:paraId="51A36927" w14:textId="77777777" w:rsidR="00453B91" w:rsidRDefault="00453B91"/>
        </w:tc>
      </w:tr>
      <w:tr w:rsidR="00453B91" w14:paraId="162F184F" w14:textId="77777777" w:rsidTr="00BE2FAA">
        <w:trPr>
          <w:trHeight w:val="252"/>
        </w:trPr>
        <w:tc>
          <w:tcPr>
            <w:tcW w:w="2683" w:type="dxa"/>
            <w:gridSpan w:val="2"/>
          </w:tcPr>
          <w:p w14:paraId="4AFC8612" w14:textId="77777777" w:rsidR="00453B91" w:rsidRDefault="00453B91"/>
        </w:tc>
        <w:tc>
          <w:tcPr>
            <w:tcW w:w="2683" w:type="dxa"/>
            <w:gridSpan w:val="2"/>
          </w:tcPr>
          <w:p w14:paraId="54B04E29" w14:textId="77777777" w:rsidR="00453B91" w:rsidRDefault="00453B91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0C041E29" wp14:editId="1505BFDF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493927596" name="Rectangle 493927596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964009" id="Rectangle 493927596" o:spid="_x0000_s1026" alt="&quot;&quot;" style="position:absolute;margin-left:89.1pt;margin-top:15pt;width:251.95pt;height:2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" fillcolor="#ddd [3204]" stroked="f" strokeweight="2pt">
                      <v:fill color2="#ddd [3204]" rotate="t" angle="90" colors="0 #ddd;19661f #b2b2b2;.5 #969696;45875f #b2b2b2;1 #ddd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683" w:type="dxa"/>
          </w:tcPr>
          <w:p w14:paraId="0AB34AC6" w14:textId="77777777" w:rsidR="00453B91" w:rsidRDefault="00453B91"/>
        </w:tc>
        <w:tc>
          <w:tcPr>
            <w:tcW w:w="2683" w:type="dxa"/>
          </w:tcPr>
          <w:p w14:paraId="1B48332C" w14:textId="77777777" w:rsidR="00453B91" w:rsidRDefault="00453B91"/>
        </w:tc>
        <w:tc>
          <w:tcPr>
            <w:tcW w:w="2683" w:type="dxa"/>
            <w:gridSpan w:val="3"/>
          </w:tcPr>
          <w:p w14:paraId="3BDFDD07" w14:textId="77777777" w:rsidR="00453B91" w:rsidRDefault="00453B91"/>
        </w:tc>
      </w:tr>
      <w:tr w:rsidR="00453B91" w14:paraId="0CA74E0F" w14:textId="77777777" w:rsidTr="00BE2FAA">
        <w:trPr>
          <w:trHeight w:val="298"/>
        </w:trPr>
        <w:tc>
          <w:tcPr>
            <w:tcW w:w="2683" w:type="dxa"/>
            <w:gridSpan w:val="2"/>
          </w:tcPr>
          <w:p w14:paraId="27C43C1C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2E42B47F" w14:textId="77777777" w:rsidR="00453B91" w:rsidRDefault="00453B91" w:rsidP="00EE5A14">
            <w:pPr>
              <w:pStyle w:val="Heading2"/>
            </w:pPr>
            <w:sdt>
              <w:sdtPr>
                <w:id w:val="-234394960"/>
                <w:placeholder>
                  <w:docPart w:val="12941586EAFC48BAB95B415024D5B6A7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683" w:type="dxa"/>
            <w:gridSpan w:val="3"/>
          </w:tcPr>
          <w:p w14:paraId="50133A10" w14:textId="77777777" w:rsidR="00453B91" w:rsidRDefault="00453B91"/>
        </w:tc>
      </w:tr>
      <w:tr w:rsidR="00453B91" w14:paraId="38FFC754" w14:textId="77777777" w:rsidTr="00BE2FAA">
        <w:trPr>
          <w:trHeight w:val="359"/>
        </w:trPr>
        <w:tc>
          <w:tcPr>
            <w:tcW w:w="2683" w:type="dxa"/>
            <w:gridSpan w:val="2"/>
          </w:tcPr>
          <w:p w14:paraId="096A4B8D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4DE1193E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gridSpan w:val="3"/>
          </w:tcPr>
          <w:p w14:paraId="4F924221" w14:textId="77777777" w:rsidR="00453B91" w:rsidRDefault="00453B91"/>
        </w:tc>
      </w:tr>
      <w:tr w:rsidR="00453B91" w14:paraId="1ACDF029" w14:textId="77777777" w:rsidTr="00BE2FAA">
        <w:trPr>
          <w:trHeight w:val="507"/>
        </w:trPr>
        <w:tc>
          <w:tcPr>
            <w:tcW w:w="2683" w:type="dxa"/>
            <w:gridSpan w:val="2"/>
          </w:tcPr>
          <w:p w14:paraId="478EA51A" w14:textId="77777777" w:rsidR="00453B91" w:rsidRDefault="00453B91"/>
        </w:tc>
        <w:tc>
          <w:tcPr>
            <w:tcW w:w="8051" w:type="dxa"/>
            <w:gridSpan w:val="4"/>
            <w:tcBorders>
              <w:bottom w:val="single" w:sz="8" w:space="0" w:color="DDDDDD" w:themeColor="accent1"/>
            </w:tcBorders>
            <w:vAlign w:val="center"/>
          </w:tcPr>
          <w:p w14:paraId="4660AA24" w14:textId="77777777" w:rsidR="00453B91" w:rsidRPr="00BE2FAA" w:rsidRDefault="00453B91" w:rsidP="00BE2FAA">
            <w:pPr>
              <w:pStyle w:val="Heading2"/>
              <w:rPr>
                <w:rFonts w:ascii="Bahnschrift" w:hAnsi="Bahnschrift"/>
                <w:sz w:val="36"/>
                <w:szCs w:val="36"/>
              </w:rPr>
            </w:pPr>
            <w:r w:rsidRPr="00BE2FAA">
              <w:rPr>
                <w:rFonts w:ascii="Bahnschrift" w:hAnsi="Bahnschrift"/>
                <w:color w:val="595959" w:themeColor="text2" w:themeTint="A6"/>
                <w:sz w:val="36"/>
                <w:szCs w:val="36"/>
              </w:rPr>
              <w:t xml:space="preserve">SPRINT - </w:t>
            </w:r>
            <w:r w:rsidRPr="00BE2FAA">
              <w:rPr>
                <w:rFonts w:ascii="Bahnschrift" w:hAnsi="Bahnschrift"/>
                <w:color w:val="595959" w:themeColor="text2" w:themeTint="A6"/>
                <w:sz w:val="36"/>
                <w:szCs w:val="36"/>
              </w:rPr>
              <w:t>2025</w:t>
            </w:r>
          </w:p>
        </w:tc>
        <w:tc>
          <w:tcPr>
            <w:tcW w:w="2683" w:type="dxa"/>
            <w:gridSpan w:val="3"/>
          </w:tcPr>
          <w:p w14:paraId="056BFCCD" w14:textId="77777777" w:rsidR="00453B91" w:rsidRDefault="00453B91"/>
        </w:tc>
      </w:tr>
      <w:tr w:rsidR="00453B91" w14:paraId="6FC702B5" w14:textId="77777777" w:rsidTr="00BE2FAA">
        <w:trPr>
          <w:trHeight w:val="581"/>
        </w:trPr>
        <w:tc>
          <w:tcPr>
            <w:tcW w:w="2683" w:type="dxa"/>
            <w:gridSpan w:val="2"/>
          </w:tcPr>
          <w:p w14:paraId="69830466" w14:textId="77777777" w:rsidR="00453B91" w:rsidRDefault="00453B91"/>
        </w:tc>
        <w:tc>
          <w:tcPr>
            <w:tcW w:w="8051" w:type="dxa"/>
            <w:gridSpan w:val="4"/>
            <w:tcBorders>
              <w:top w:val="single" w:sz="8" w:space="0" w:color="DDDDDD" w:themeColor="accent1"/>
            </w:tcBorders>
            <w:vAlign w:val="center"/>
          </w:tcPr>
          <w:p w14:paraId="624C9D09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gridSpan w:val="3"/>
          </w:tcPr>
          <w:p w14:paraId="30315643" w14:textId="77777777" w:rsidR="00453B91" w:rsidRDefault="00453B91"/>
        </w:tc>
      </w:tr>
      <w:tr w:rsidR="00453B91" w14:paraId="6B27439B" w14:textId="77777777" w:rsidTr="00BE2FAA">
        <w:trPr>
          <w:trHeight w:val="581"/>
        </w:trPr>
        <w:tc>
          <w:tcPr>
            <w:tcW w:w="1341" w:type="dxa"/>
          </w:tcPr>
          <w:p w14:paraId="40BFC6B3" w14:textId="77777777" w:rsidR="00453B91" w:rsidRDefault="00453B91"/>
        </w:tc>
        <w:tc>
          <w:tcPr>
            <w:tcW w:w="2683" w:type="dxa"/>
            <w:gridSpan w:val="2"/>
            <w:tcBorders>
              <w:bottom w:val="single" w:sz="8" w:space="0" w:color="DDDDDD" w:themeColor="accent1"/>
            </w:tcBorders>
            <w:vAlign w:val="center"/>
          </w:tcPr>
          <w:p w14:paraId="18369F11" w14:textId="77777777" w:rsidR="00453B91" w:rsidRPr="005B09BE" w:rsidRDefault="00453B91" w:rsidP="00EE5A14">
            <w:pPr>
              <w:jc w:val="center"/>
            </w:pPr>
            <w:sdt>
              <w:sdtPr>
                <w:id w:val="918748665"/>
                <w:placeholder>
                  <w:docPart w:val="447F3B157C174EE6B3C10AC569403E0D"/>
                </w:placeholder>
                <w15:appearance w15:val="hidden"/>
              </w:sdtPr>
              <w:sdtContent>
                <w:r>
                  <w:t>July,08,2025</w:t>
                </w:r>
              </w:sdtContent>
            </w:sdt>
          </w:p>
        </w:tc>
        <w:tc>
          <w:tcPr>
            <w:tcW w:w="1341" w:type="dxa"/>
            <w:vAlign w:val="center"/>
          </w:tcPr>
          <w:p w14:paraId="02810115" w14:textId="77777777" w:rsidR="00453B91" w:rsidRPr="005B09BE" w:rsidRDefault="00453B91" w:rsidP="005B09BE">
            <w:pPr>
              <w:pStyle w:val="Heading2"/>
            </w:pPr>
          </w:p>
        </w:tc>
        <w:sdt>
          <w:sdtPr>
            <w:alias w:val="Author"/>
            <w:tag w:val=""/>
            <w:id w:val="-1171023864"/>
            <w:placeholder>
              <w:docPart w:val="C66699B2033B4835B81C5F3B3B75E01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6709" w:type="dxa"/>
                <w:gridSpan w:val="4"/>
                <w:tcBorders>
                  <w:bottom w:val="single" w:sz="8" w:space="0" w:color="DDDDDD" w:themeColor="accent1"/>
                </w:tcBorders>
                <w:vAlign w:val="center"/>
              </w:tcPr>
              <w:p w14:paraId="2A13350F" w14:textId="77777777" w:rsidR="00453B91" w:rsidRDefault="00453B91" w:rsidP="00EE5A14">
                <w:pPr>
                  <w:jc w:val="center"/>
                </w:pPr>
                <w:r>
                  <w:t>Manav Delvadiya</w:t>
                </w:r>
              </w:p>
            </w:tc>
          </w:sdtContent>
        </w:sdt>
        <w:tc>
          <w:tcPr>
            <w:tcW w:w="1341" w:type="dxa"/>
          </w:tcPr>
          <w:p w14:paraId="3DE73D4B" w14:textId="77777777" w:rsidR="00453B91" w:rsidRDefault="00453B91"/>
        </w:tc>
      </w:tr>
      <w:tr w:rsidR="00453B91" w14:paraId="29B66EE5" w14:textId="77777777" w:rsidTr="00BE2FAA">
        <w:trPr>
          <w:trHeight w:val="427"/>
        </w:trPr>
        <w:tc>
          <w:tcPr>
            <w:tcW w:w="2683" w:type="dxa"/>
            <w:gridSpan w:val="2"/>
          </w:tcPr>
          <w:p w14:paraId="5C597796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6F4D8D15" w14:textId="77777777" w:rsidR="00453B91" w:rsidRPr="005B09BE" w:rsidRDefault="00453B91" w:rsidP="005B09BE">
            <w:pPr>
              <w:pStyle w:val="Heading2"/>
            </w:pPr>
            <w:r>
              <w:rPr>
                <w:noProof/>
              </w:rPr>
              <w:drawing>
                <wp:inline distT="0" distB="0" distL="0" distR="0" wp14:anchorId="189E919A" wp14:editId="3F38C4E9">
                  <wp:extent cx="762000" cy="603250"/>
                  <wp:effectExtent l="0" t="0" r="0" b="6350"/>
                  <wp:docPr id="58296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2376" name="Picture 1649237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3" w:type="dxa"/>
            <w:gridSpan w:val="3"/>
          </w:tcPr>
          <w:p w14:paraId="0D2A456F" w14:textId="77777777" w:rsidR="00453B91" w:rsidRDefault="00453B91"/>
        </w:tc>
      </w:tr>
      <w:tr w:rsidR="00453B91" w14:paraId="236BB2F3" w14:textId="77777777" w:rsidTr="00BE2FAA">
        <w:trPr>
          <w:trHeight w:val="859"/>
        </w:trPr>
        <w:tc>
          <w:tcPr>
            <w:tcW w:w="2683" w:type="dxa"/>
            <w:gridSpan w:val="2"/>
          </w:tcPr>
          <w:p w14:paraId="56C90A2D" w14:textId="77777777" w:rsidR="00453B91" w:rsidRDefault="00453B91"/>
        </w:tc>
        <w:tc>
          <w:tcPr>
            <w:tcW w:w="2683" w:type="dxa"/>
            <w:gridSpan w:val="2"/>
            <w:vAlign w:val="center"/>
          </w:tcPr>
          <w:p w14:paraId="79984905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shd w:val="clear" w:color="auto" w:fill="F2F2F2" w:themeFill="background1" w:themeFillShade="F2"/>
            <w:vAlign w:val="center"/>
          </w:tcPr>
          <w:p w14:paraId="62363B80" w14:textId="77777777" w:rsidR="00453B91" w:rsidRPr="005B09BE" w:rsidRDefault="00453B91" w:rsidP="00EE5A14">
            <w:pPr>
              <w:pStyle w:val="Heading2"/>
            </w:pPr>
          </w:p>
        </w:tc>
        <w:tc>
          <w:tcPr>
            <w:tcW w:w="2683" w:type="dxa"/>
            <w:vAlign w:val="center"/>
          </w:tcPr>
          <w:p w14:paraId="559592E9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gridSpan w:val="3"/>
          </w:tcPr>
          <w:p w14:paraId="6631E6AF" w14:textId="77777777" w:rsidR="00453B91" w:rsidRDefault="00453B91"/>
        </w:tc>
      </w:tr>
    </w:tbl>
    <w:p w14:paraId="75BCD2EA" w14:textId="77777777" w:rsidR="00453B91" w:rsidRDefault="00453B91">
      <w:pPr>
        <w:sectPr w:rsidR="00453B91" w:rsidSect="00453B91">
          <w:pgSz w:w="15840" w:h="12240" w:orient="landscape" w:code="1"/>
          <w:pgMar w:top="720" w:right="720" w:bottom="720" w:left="720" w:header="288" w:footer="288" w:gutter="0"/>
          <w:pgNumType w:start="1"/>
          <w:cols w:space="708"/>
          <w:docGrid w:linePitch="360"/>
        </w:sectPr>
      </w:pPr>
    </w:p>
    <w:p w14:paraId="67F45583" w14:textId="77777777" w:rsidR="00453B91" w:rsidRDefault="00453B91" w:rsidP="0025656E">
      <w:pPr>
        <w:pStyle w:val="GraphicAnchor"/>
      </w:pPr>
      <w:r w:rsidRPr="00C46B32"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A476F82" wp14:editId="018DC6A4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153405877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452253506" name="Rectangle 452253506" title="Background Placeholder"/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098280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67468889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28451696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5862265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58276680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36631116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960723207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935732786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44514453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81718315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98342370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42220513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5E7222" id="Group 2" o:spid="_x0000_s1026" alt="&quot;&quot;" style="position:absolute;margin-left:-35pt;margin-top:-35pt;width:11in;height:612.75pt;z-index:-251649024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">
                <v:rect id="Rectangle 452253506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" path="m,21600l21600,,,,,21600xe" fillcolor="#ddd [3204]" stroked="f" strokeweight="1pt">
                  <v:fill color2="#ddd [3204]" rotate="t" angle="315" colors="0 #ddd;19661f #b2b2b2;.5 #969696;45875f #b2b2b2;1 #ddd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" path="m,21600r16687,l21600,,4913,,,21600xe" fillcolor="#ddd [3204]" stroked="f" strokeweight="1pt">
                  <v:fill color2="#ddd [3204]" rotate="t" angle="90" colors="0 #ddd;19661f #b2b2b2;.5 #969696;45875f #b2b2b2;1 #ddd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" path="m21600,l,21600r21600,l21600,xe" fillcolor="#ddd [3204]" stroked="f" strokeweight="1pt">
                  <v:fill color2="#ddd [3204]" angle="315" colors="0 #ddd;19661f #b2b2b2;.5 #969696;45875f #b2b2b2;1 #ddd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1"/>
        <w:gridCol w:w="1342"/>
        <w:gridCol w:w="1341"/>
        <w:gridCol w:w="1342"/>
        <w:gridCol w:w="2683"/>
        <w:gridCol w:w="2685"/>
        <w:gridCol w:w="894"/>
        <w:gridCol w:w="448"/>
        <w:gridCol w:w="1343"/>
      </w:tblGrid>
      <w:tr w:rsidR="00453B91" w14:paraId="6CD1DFF1" w14:textId="77777777" w:rsidTr="00BE2FAA">
        <w:trPr>
          <w:trHeight w:val="2369"/>
        </w:trPr>
        <w:tc>
          <w:tcPr>
            <w:tcW w:w="1341" w:type="dxa"/>
          </w:tcPr>
          <w:p w14:paraId="23818232" w14:textId="77777777" w:rsidR="00453B91" w:rsidRDefault="00453B91"/>
        </w:tc>
        <w:tc>
          <w:tcPr>
            <w:tcW w:w="10287" w:type="dxa"/>
            <w:gridSpan w:val="6"/>
            <w:vAlign w:val="center"/>
          </w:tcPr>
          <w:p w14:paraId="3A6C7874" w14:textId="77777777" w:rsidR="00453B91" w:rsidRDefault="00453B91" w:rsidP="00C46B32">
            <w:pPr>
              <w:pStyle w:val="Heading1"/>
              <w:jc w:val="right"/>
            </w:pPr>
            <w:sdt>
              <w:sdtPr>
                <w:id w:val="980893109"/>
                <w:placeholder>
                  <w:docPart w:val="60AA97EC79154E5CACED2CDDC3EEE0DC"/>
                </w:placeholder>
                <w:temporary/>
                <w:showingPlcHdr/>
                <w15:appearance w15:val="hidden"/>
              </w:sdtPr>
              <w:sdtContent>
                <w:r w:rsidRPr="00BE2FAA">
                  <w:rPr>
                    <w:color w:val="7C7C7C" w:themeColor="background2" w:themeShade="80"/>
                  </w:rPr>
                  <w:t>CERTIFICATE</w:t>
                </w:r>
                <w:r w:rsidRPr="00BE2FAA">
                  <w:rPr>
                    <w:color w:val="7C7C7C" w:themeColor="background2" w:themeShade="80"/>
                  </w:rPr>
                  <w:br/>
                  <w:t>of ACHIEVEMENT</w:t>
                </w:r>
              </w:sdtContent>
            </w:sdt>
          </w:p>
        </w:tc>
        <w:tc>
          <w:tcPr>
            <w:tcW w:w="1789" w:type="dxa"/>
            <w:gridSpan w:val="2"/>
          </w:tcPr>
          <w:p w14:paraId="6E55CE22" w14:textId="77777777" w:rsidR="00453B91" w:rsidRDefault="00453B91"/>
        </w:tc>
      </w:tr>
      <w:tr w:rsidR="00453B91" w14:paraId="061707C4" w14:textId="77777777" w:rsidTr="00BE2FAA">
        <w:trPr>
          <w:trHeight w:val="375"/>
        </w:trPr>
        <w:tc>
          <w:tcPr>
            <w:tcW w:w="13419" w:type="dxa"/>
            <w:gridSpan w:val="9"/>
          </w:tcPr>
          <w:p w14:paraId="4A89087A" w14:textId="77777777" w:rsidR="00453B91" w:rsidRDefault="00453B91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70A3115" wp14:editId="1D09D29E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1863380992" name="Rectangle 186338099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19C09C" id="Rectangle 1863380992" o:spid="_x0000_s1026" alt="&quot;&quot;" style="position:absolute;margin-left:254pt;margin-top:20.35pt;width:212pt;height:21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" fillcolor="#ddd [3204]" stroked="f" strokeweight="2pt">
                      <v:fill color2="#ddd [3204]" rotate="t" angle="90" colors="0 #ddd;19661f #b2b2b2;.5 #969696;45875f #b2b2b2;1 #ddd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453B91" w14:paraId="3BBF2D5D" w14:textId="77777777" w:rsidTr="00BE2FAA">
        <w:trPr>
          <w:trHeight w:val="355"/>
        </w:trPr>
        <w:tc>
          <w:tcPr>
            <w:tcW w:w="2683" w:type="dxa"/>
            <w:gridSpan w:val="2"/>
          </w:tcPr>
          <w:p w14:paraId="3C919CB5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39358F91" w14:textId="77777777" w:rsidR="00453B91" w:rsidRPr="00292168" w:rsidRDefault="00453B91" w:rsidP="00EE5A14">
            <w:pPr>
              <w:pStyle w:val="Heading2"/>
            </w:pPr>
            <w:sdt>
              <w:sdtPr>
                <w:id w:val="-1761050381"/>
                <w:placeholder>
                  <w:docPart w:val="DF59ECCB987743588246A3102E916A39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683" w:type="dxa"/>
            <w:gridSpan w:val="3"/>
          </w:tcPr>
          <w:p w14:paraId="56D16FE9" w14:textId="77777777" w:rsidR="00453B91" w:rsidRDefault="00453B91"/>
        </w:tc>
      </w:tr>
      <w:tr w:rsidR="00453B91" w14:paraId="0D09514F" w14:textId="77777777" w:rsidTr="00BE2FAA">
        <w:trPr>
          <w:trHeight w:val="745"/>
        </w:trPr>
        <w:tc>
          <w:tcPr>
            <w:tcW w:w="13419" w:type="dxa"/>
            <w:gridSpan w:val="9"/>
          </w:tcPr>
          <w:p w14:paraId="303C1BF5" w14:textId="77777777" w:rsidR="00453B91" w:rsidRDefault="00453B91"/>
        </w:tc>
      </w:tr>
      <w:tr w:rsidR="00453B91" w14:paraId="351B4660" w14:textId="77777777" w:rsidTr="00BE2FAA">
        <w:trPr>
          <w:trHeight w:val="1997"/>
        </w:trPr>
        <w:tc>
          <w:tcPr>
            <w:tcW w:w="1341" w:type="dxa"/>
          </w:tcPr>
          <w:p w14:paraId="39810C3B" w14:textId="77777777" w:rsidR="00453B91" w:rsidRDefault="00453B91"/>
        </w:tc>
        <w:tc>
          <w:tcPr>
            <w:tcW w:w="10735" w:type="dxa"/>
            <w:gridSpan w:val="7"/>
          </w:tcPr>
          <w:p w14:paraId="26BF06AE" w14:textId="77777777" w:rsidR="00453B91" w:rsidRPr="00BE2FAA" w:rsidRDefault="00453B91" w:rsidP="00DD00C7">
            <w:pPr>
              <w:pStyle w:val="Heading1Alt"/>
              <w:rPr>
                <w:sz w:val="40"/>
                <w:szCs w:val="40"/>
              </w:rPr>
            </w:pPr>
            <w:r w:rsidRPr="00D542BE">
              <w:rPr>
                <w:noProof/>
                <w:sz w:val="40"/>
                <w:szCs w:val="40"/>
              </w:rPr>
              <w:t>Mohit</w:t>
            </w:r>
          </w:p>
          <w:p w14:paraId="0970137C" w14:textId="77777777" w:rsidR="00453B91" w:rsidRDefault="00453B91" w:rsidP="00DD00C7">
            <w:pPr>
              <w:pStyle w:val="Heading1Alt"/>
              <w:rPr>
                <w:sz w:val="30"/>
                <w:szCs w:val="30"/>
              </w:rPr>
            </w:pPr>
            <w:r w:rsidRPr="00BE2FAA">
              <w:rPr>
                <w:sz w:val="24"/>
              </w:rPr>
              <w:t>A certificate of appreciation form is a template that can be reused b teachers, businesses, and other organizations. Its purpose is to provide a small gift to someone who made a difference. ... This small token can help encourage others continue to perform in such a way that benefits the organization presenting it</w:t>
            </w:r>
            <w:r w:rsidRPr="00BE2FAA">
              <w:rPr>
                <w:sz w:val="30"/>
                <w:szCs w:val="30"/>
              </w:rPr>
              <w:t>.</w:t>
            </w:r>
          </w:p>
          <w:p w14:paraId="2BA84075" w14:textId="77777777" w:rsidR="00453B91" w:rsidRPr="00BE2FAA" w:rsidRDefault="00453B91" w:rsidP="00DD00C7">
            <w:pPr>
              <w:pStyle w:val="Heading1Alt"/>
              <w:rPr>
                <w:sz w:val="30"/>
                <w:szCs w:val="30"/>
              </w:rPr>
            </w:pPr>
          </w:p>
        </w:tc>
        <w:tc>
          <w:tcPr>
            <w:tcW w:w="1341" w:type="dxa"/>
          </w:tcPr>
          <w:p w14:paraId="70BD9C1F" w14:textId="77777777" w:rsidR="00453B91" w:rsidRDefault="00453B91"/>
        </w:tc>
      </w:tr>
      <w:tr w:rsidR="00453B91" w14:paraId="5B87390F" w14:textId="77777777" w:rsidTr="00BE2FAA">
        <w:trPr>
          <w:trHeight w:val="252"/>
        </w:trPr>
        <w:tc>
          <w:tcPr>
            <w:tcW w:w="2683" w:type="dxa"/>
            <w:gridSpan w:val="2"/>
          </w:tcPr>
          <w:p w14:paraId="7267A71D" w14:textId="77777777" w:rsidR="00453B91" w:rsidRDefault="00453B91"/>
        </w:tc>
        <w:tc>
          <w:tcPr>
            <w:tcW w:w="2683" w:type="dxa"/>
            <w:gridSpan w:val="2"/>
          </w:tcPr>
          <w:p w14:paraId="0D83065D" w14:textId="77777777" w:rsidR="00453B91" w:rsidRDefault="00453B91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1CE1AA21" wp14:editId="18486658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1872266412" name="Rectangle 187226641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71F4A7" id="Rectangle 1872266412" o:spid="_x0000_s1026" alt="&quot;&quot;" style="position:absolute;margin-left:89.1pt;margin-top:15pt;width:251.95pt;height:2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" fillcolor="#ddd [3204]" stroked="f" strokeweight="2pt">
                      <v:fill color2="#ddd [3204]" rotate="t" angle="90" colors="0 #ddd;19661f #b2b2b2;.5 #969696;45875f #b2b2b2;1 #ddd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683" w:type="dxa"/>
          </w:tcPr>
          <w:p w14:paraId="7697D6F4" w14:textId="77777777" w:rsidR="00453B91" w:rsidRDefault="00453B91"/>
        </w:tc>
        <w:tc>
          <w:tcPr>
            <w:tcW w:w="2683" w:type="dxa"/>
          </w:tcPr>
          <w:p w14:paraId="3A1E3F2F" w14:textId="77777777" w:rsidR="00453B91" w:rsidRDefault="00453B91"/>
        </w:tc>
        <w:tc>
          <w:tcPr>
            <w:tcW w:w="2683" w:type="dxa"/>
            <w:gridSpan w:val="3"/>
          </w:tcPr>
          <w:p w14:paraId="356AC152" w14:textId="77777777" w:rsidR="00453B91" w:rsidRDefault="00453B91"/>
        </w:tc>
      </w:tr>
      <w:tr w:rsidR="00453B91" w14:paraId="23EBE0DF" w14:textId="77777777" w:rsidTr="00BE2FAA">
        <w:trPr>
          <w:trHeight w:val="298"/>
        </w:trPr>
        <w:tc>
          <w:tcPr>
            <w:tcW w:w="2683" w:type="dxa"/>
            <w:gridSpan w:val="2"/>
          </w:tcPr>
          <w:p w14:paraId="6DA4DF38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69146153" w14:textId="77777777" w:rsidR="00453B91" w:rsidRDefault="00453B91" w:rsidP="00EE5A14">
            <w:pPr>
              <w:pStyle w:val="Heading2"/>
            </w:pPr>
            <w:sdt>
              <w:sdtPr>
                <w:id w:val="1218243423"/>
                <w:placeholder>
                  <w:docPart w:val="5044DC38BCEC4883AC41C1E9CC4EFFB2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683" w:type="dxa"/>
            <w:gridSpan w:val="3"/>
          </w:tcPr>
          <w:p w14:paraId="4DE6A244" w14:textId="77777777" w:rsidR="00453B91" w:rsidRDefault="00453B91"/>
        </w:tc>
      </w:tr>
      <w:tr w:rsidR="00453B91" w14:paraId="76F49818" w14:textId="77777777" w:rsidTr="00BE2FAA">
        <w:trPr>
          <w:trHeight w:val="359"/>
        </w:trPr>
        <w:tc>
          <w:tcPr>
            <w:tcW w:w="2683" w:type="dxa"/>
            <w:gridSpan w:val="2"/>
          </w:tcPr>
          <w:p w14:paraId="2B1EA082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5100585E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gridSpan w:val="3"/>
          </w:tcPr>
          <w:p w14:paraId="154AF062" w14:textId="77777777" w:rsidR="00453B91" w:rsidRDefault="00453B91"/>
        </w:tc>
      </w:tr>
      <w:tr w:rsidR="00453B91" w14:paraId="1C0C35A4" w14:textId="77777777" w:rsidTr="00BE2FAA">
        <w:trPr>
          <w:trHeight w:val="507"/>
        </w:trPr>
        <w:tc>
          <w:tcPr>
            <w:tcW w:w="2683" w:type="dxa"/>
            <w:gridSpan w:val="2"/>
          </w:tcPr>
          <w:p w14:paraId="207BCF46" w14:textId="77777777" w:rsidR="00453B91" w:rsidRDefault="00453B91"/>
        </w:tc>
        <w:tc>
          <w:tcPr>
            <w:tcW w:w="8051" w:type="dxa"/>
            <w:gridSpan w:val="4"/>
            <w:tcBorders>
              <w:bottom w:val="single" w:sz="8" w:space="0" w:color="DDDDDD" w:themeColor="accent1"/>
            </w:tcBorders>
            <w:vAlign w:val="center"/>
          </w:tcPr>
          <w:p w14:paraId="48CB8253" w14:textId="77777777" w:rsidR="00453B91" w:rsidRPr="00BE2FAA" w:rsidRDefault="00453B91" w:rsidP="00BE2FAA">
            <w:pPr>
              <w:pStyle w:val="Heading2"/>
              <w:rPr>
                <w:rFonts w:ascii="Bahnschrift" w:hAnsi="Bahnschrift"/>
                <w:sz w:val="36"/>
                <w:szCs w:val="36"/>
              </w:rPr>
            </w:pPr>
            <w:r w:rsidRPr="00BE2FAA">
              <w:rPr>
                <w:rFonts w:ascii="Bahnschrift" w:hAnsi="Bahnschrift"/>
                <w:color w:val="595959" w:themeColor="text2" w:themeTint="A6"/>
                <w:sz w:val="36"/>
                <w:szCs w:val="36"/>
              </w:rPr>
              <w:t xml:space="preserve">SPRINT - </w:t>
            </w:r>
            <w:r w:rsidRPr="00BE2FAA">
              <w:rPr>
                <w:rFonts w:ascii="Bahnschrift" w:hAnsi="Bahnschrift"/>
                <w:color w:val="595959" w:themeColor="text2" w:themeTint="A6"/>
                <w:sz w:val="36"/>
                <w:szCs w:val="36"/>
              </w:rPr>
              <w:t>2025</w:t>
            </w:r>
          </w:p>
        </w:tc>
        <w:tc>
          <w:tcPr>
            <w:tcW w:w="2683" w:type="dxa"/>
            <w:gridSpan w:val="3"/>
          </w:tcPr>
          <w:p w14:paraId="42539872" w14:textId="77777777" w:rsidR="00453B91" w:rsidRDefault="00453B91"/>
        </w:tc>
      </w:tr>
      <w:tr w:rsidR="00453B91" w14:paraId="034D089E" w14:textId="77777777" w:rsidTr="00BE2FAA">
        <w:trPr>
          <w:trHeight w:val="581"/>
        </w:trPr>
        <w:tc>
          <w:tcPr>
            <w:tcW w:w="2683" w:type="dxa"/>
            <w:gridSpan w:val="2"/>
          </w:tcPr>
          <w:p w14:paraId="1B72A175" w14:textId="77777777" w:rsidR="00453B91" w:rsidRDefault="00453B91"/>
        </w:tc>
        <w:tc>
          <w:tcPr>
            <w:tcW w:w="8051" w:type="dxa"/>
            <w:gridSpan w:val="4"/>
            <w:tcBorders>
              <w:top w:val="single" w:sz="8" w:space="0" w:color="DDDDDD" w:themeColor="accent1"/>
            </w:tcBorders>
            <w:vAlign w:val="center"/>
          </w:tcPr>
          <w:p w14:paraId="17A8C6EB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gridSpan w:val="3"/>
          </w:tcPr>
          <w:p w14:paraId="40E3EECD" w14:textId="77777777" w:rsidR="00453B91" w:rsidRDefault="00453B91"/>
        </w:tc>
      </w:tr>
      <w:tr w:rsidR="00453B91" w14:paraId="078106EE" w14:textId="77777777" w:rsidTr="00BE2FAA">
        <w:trPr>
          <w:trHeight w:val="581"/>
        </w:trPr>
        <w:tc>
          <w:tcPr>
            <w:tcW w:w="1341" w:type="dxa"/>
          </w:tcPr>
          <w:p w14:paraId="3D503638" w14:textId="77777777" w:rsidR="00453B91" w:rsidRDefault="00453B91"/>
        </w:tc>
        <w:tc>
          <w:tcPr>
            <w:tcW w:w="2683" w:type="dxa"/>
            <w:gridSpan w:val="2"/>
            <w:tcBorders>
              <w:bottom w:val="single" w:sz="8" w:space="0" w:color="DDDDDD" w:themeColor="accent1"/>
            </w:tcBorders>
            <w:vAlign w:val="center"/>
          </w:tcPr>
          <w:p w14:paraId="493CCB40" w14:textId="77777777" w:rsidR="00453B91" w:rsidRPr="005B09BE" w:rsidRDefault="00453B91" w:rsidP="00EE5A14">
            <w:pPr>
              <w:jc w:val="center"/>
            </w:pPr>
            <w:sdt>
              <w:sdtPr>
                <w:id w:val="150720571"/>
                <w:placeholder>
                  <w:docPart w:val="E7DD279959544B7CA4D05EBBDF049E47"/>
                </w:placeholder>
                <w15:appearance w15:val="hidden"/>
              </w:sdtPr>
              <w:sdtContent>
                <w:r>
                  <w:t>July,08,2025</w:t>
                </w:r>
              </w:sdtContent>
            </w:sdt>
          </w:p>
        </w:tc>
        <w:tc>
          <w:tcPr>
            <w:tcW w:w="1341" w:type="dxa"/>
            <w:vAlign w:val="center"/>
          </w:tcPr>
          <w:p w14:paraId="3C4E3CFA" w14:textId="77777777" w:rsidR="00453B91" w:rsidRPr="005B09BE" w:rsidRDefault="00453B91" w:rsidP="005B09BE">
            <w:pPr>
              <w:pStyle w:val="Heading2"/>
            </w:pPr>
          </w:p>
        </w:tc>
        <w:sdt>
          <w:sdtPr>
            <w:alias w:val="Author"/>
            <w:tag w:val=""/>
            <w:id w:val="-509222461"/>
            <w:placeholder>
              <w:docPart w:val="172212A2AC5F49888AF838CD6E1CB26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6709" w:type="dxa"/>
                <w:gridSpan w:val="4"/>
                <w:tcBorders>
                  <w:bottom w:val="single" w:sz="8" w:space="0" w:color="DDDDDD" w:themeColor="accent1"/>
                </w:tcBorders>
                <w:vAlign w:val="center"/>
              </w:tcPr>
              <w:p w14:paraId="20861DC9" w14:textId="77777777" w:rsidR="00453B91" w:rsidRDefault="00453B91" w:rsidP="00EE5A14">
                <w:pPr>
                  <w:jc w:val="center"/>
                </w:pPr>
                <w:r>
                  <w:t>Manav Delvadiya</w:t>
                </w:r>
              </w:p>
            </w:tc>
          </w:sdtContent>
        </w:sdt>
        <w:tc>
          <w:tcPr>
            <w:tcW w:w="1341" w:type="dxa"/>
          </w:tcPr>
          <w:p w14:paraId="54316F20" w14:textId="77777777" w:rsidR="00453B91" w:rsidRDefault="00453B91"/>
        </w:tc>
      </w:tr>
      <w:tr w:rsidR="00453B91" w14:paraId="163F26D0" w14:textId="77777777" w:rsidTr="00BE2FAA">
        <w:trPr>
          <w:trHeight w:val="427"/>
        </w:trPr>
        <w:tc>
          <w:tcPr>
            <w:tcW w:w="2683" w:type="dxa"/>
            <w:gridSpan w:val="2"/>
          </w:tcPr>
          <w:p w14:paraId="7BF385F0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48665235" w14:textId="77777777" w:rsidR="00453B91" w:rsidRPr="005B09BE" w:rsidRDefault="00453B91" w:rsidP="005B09BE">
            <w:pPr>
              <w:pStyle w:val="Heading2"/>
            </w:pPr>
            <w:r>
              <w:rPr>
                <w:noProof/>
              </w:rPr>
              <w:drawing>
                <wp:inline distT="0" distB="0" distL="0" distR="0" wp14:anchorId="2C8AF3D8" wp14:editId="56F990E7">
                  <wp:extent cx="762000" cy="603250"/>
                  <wp:effectExtent l="0" t="0" r="0" b="6350"/>
                  <wp:docPr id="282506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2376" name="Picture 1649237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3" w:type="dxa"/>
            <w:gridSpan w:val="3"/>
          </w:tcPr>
          <w:p w14:paraId="186C8536" w14:textId="77777777" w:rsidR="00453B91" w:rsidRDefault="00453B91"/>
        </w:tc>
      </w:tr>
      <w:tr w:rsidR="00453B91" w14:paraId="06260692" w14:textId="77777777" w:rsidTr="00BE2FAA">
        <w:trPr>
          <w:trHeight w:val="859"/>
        </w:trPr>
        <w:tc>
          <w:tcPr>
            <w:tcW w:w="2683" w:type="dxa"/>
            <w:gridSpan w:val="2"/>
          </w:tcPr>
          <w:p w14:paraId="0FC0A3E6" w14:textId="77777777" w:rsidR="00453B91" w:rsidRDefault="00453B91"/>
        </w:tc>
        <w:tc>
          <w:tcPr>
            <w:tcW w:w="2683" w:type="dxa"/>
            <w:gridSpan w:val="2"/>
            <w:vAlign w:val="center"/>
          </w:tcPr>
          <w:p w14:paraId="6C5C7A14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shd w:val="clear" w:color="auto" w:fill="F2F2F2" w:themeFill="background1" w:themeFillShade="F2"/>
            <w:vAlign w:val="center"/>
          </w:tcPr>
          <w:p w14:paraId="32C45511" w14:textId="77777777" w:rsidR="00453B91" w:rsidRPr="005B09BE" w:rsidRDefault="00453B91" w:rsidP="00EE5A14">
            <w:pPr>
              <w:pStyle w:val="Heading2"/>
            </w:pPr>
          </w:p>
        </w:tc>
        <w:tc>
          <w:tcPr>
            <w:tcW w:w="2683" w:type="dxa"/>
            <w:vAlign w:val="center"/>
          </w:tcPr>
          <w:p w14:paraId="31003422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gridSpan w:val="3"/>
          </w:tcPr>
          <w:p w14:paraId="6FDCD6B6" w14:textId="77777777" w:rsidR="00453B91" w:rsidRDefault="00453B91"/>
        </w:tc>
      </w:tr>
    </w:tbl>
    <w:p w14:paraId="7BD6CBA7" w14:textId="77777777" w:rsidR="00453B91" w:rsidRDefault="00453B91">
      <w:pPr>
        <w:sectPr w:rsidR="00453B91" w:rsidSect="00453B91">
          <w:pgSz w:w="15840" w:h="12240" w:orient="landscape" w:code="1"/>
          <w:pgMar w:top="720" w:right="720" w:bottom="720" w:left="720" w:header="288" w:footer="288" w:gutter="0"/>
          <w:pgNumType w:start="1"/>
          <w:cols w:space="708"/>
          <w:docGrid w:linePitch="360"/>
        </w:sectPr>
      </w:pPr>
    </w:p>
    <w:p w14:paraId="7A4FC3D8" w14:textId="77777777" w:rsidR="00453B91" w:rsidRDefault="00453B91" w:rsidP="0025656E">
      <w:pPr>
        <w:pStyle w:val="GraphicAnchor"/>
      </w:pPr>
      <w:r w:rsidRPr="00C46B32"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0A0885E3" wp14:editId="04050952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796326081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1225097268" name="Rectangle 1225097268" title="Background Placeholder"/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9352120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26590285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03877213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67701883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61224378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106707576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35245451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9621990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72152901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3015829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77966906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01027510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8C87A" id="Group 2" o:spid="_x0000_s1026" alt="&quot;&quot;" style="position:absolute;margin-left:-35pt;margin-top:-35pt;width:11in;height:612.75pt;z-index:-251644928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">
                <v:rect id="Rectangle 1225097268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" path="m,21600l21600,,,,,21600xe" fillcolor="#ddd [3204]" stroked="f" strokeweight="1pt">
                  <v:fill color2="#ddd [3204]" rotate="t" angle="315" colors="0 #ddd;19661f #b2b2b2;.5 #969696;45875f #b2b2b2;1 #ddd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" path="m,21600r16687,l21600,,4913,,,21600xe" fillcolor="#ddd [3204]" stroked="f" strokeweight="1pt">
                  <v:fill color2="#ddd [3204]" rotate="t" angle="90" colors="0 #ddd;19661f #b2b2b2;.5 #969696;45875f #b2b2b2;1 #ddd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" path="m21600,l,21600r21600,l21600,xe" fillcolor="#ddd [3204]" stroked="f" strokeweight="1pt">
                  <v:fill color2="#ddd [3204]" angle="315" colors="0 #ddd;19661f #b2b2b2;.5 #969696;45875f #b2b2b2;1 #ddd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1"/>
        <w:gridCol w:w="1342"/>
        <w:gridCol w:w="1341"/>
        <w:gridCol w:w="1342"/>
        <w:gridCol w:w="2683"/>
        <w:gridCol w:w="2685"/>
        <w:gridCol w:w="894"/>
        <w:gridCol w:w="448"/>
        <w:gridCol w:w="1343"/>
      </w:tblGrid>
      <w:tr w:rsidR="00453B91" w14:paraId="62C145AF" w14:textId="77777777" w:rsidTr="00BE2FAA">
        <w:trPr>
          <w:trHeight w:val="2369"/>
        </w:trPr>
        <w:tc>
          <w:tcPr>
            <w:tcW w:w="1341" w:type="dxa"/>
          </w:tcPr>
          <w:p w14:paraId="6119312C" w14:textId="77777777" w:rsidR="00453B91" w:rsidRDefault="00453B91"/>
        </w:tc>
        <w:tc>
          <w:tcPr>
            <w:tcW w:w="10287" w:type="dxa"/>
            <w:gridSpan w:val="6"/>
            <w:vAlign w:val="center"/>
          </w:tcPr>
          <w:p w14:paraId="1E8060FE" w14:textId="77777777" w:rsidR="00453B91" w:rsidRDefault="00453B91" w:rsidP="00C46B32">
            <w:pPr>
              <w:pStyle w:val="Heading1"/>
              <w:jc w:val="right"/>
            </w:pPr>
            <w:sdt>
              <w:sdtPr>
                <w:id w:val="-1269685988"/>
                <w:placeholder>
                  <w:docPart w:val="6462700E58E14995925DA48933C61AFD"/>
                </w:placeholder>
                <w:temporary/>
                <w:showingPlcHdr/>
                <w15:appearance w15:val="hidden"/>
              </w:sdtPr>
              <w:sdtContent>
                <w:r w:rsidRPr="00BE2FAA">
                  <w:rPr>
                    <w:color w:val="7C7C7C" w:themeColor="background2" w:themeShade="80"/>
                  </w:rPr>
                  <w:t>CERTIFICATE</w:t>
                </w:r>
                <w:r w:rsidRPr="00BE2FAA">
                  <w:rPr>
                    <w:color w:val="7C7C7C" w:themeColor="background2" w:themeShade="80"/>
                  </w:rPr>
                  <w:br/>
                  <w:t>of ACHIEVEMENT</w:t>
                </w:r>
              </w:sdtContent>
            </w:sdt>
          </w:p>
        </w:tc>
        <w:tc>
          <w:tcPr>
            <w:tcW w:w="1789" w:type="dxa"/>
            <w:gridSpan w:val="2"/>
          </w:tcPr>
          <w:p w14:paraId="3E15BB5A" w14:textId="77777777" w:rsidR="00453B91" w:rsidRDefault="00453B91"/>
        </w:tc>
      </w:tr>
      <w:tr w:rsidR="00453B91" w14:paraId="7AAE1E38" w14:textId="77777777" w:rsidTr="00BE2FAA">
        <w:trPr>
          <w:trHeight w:val="375"/>
        </w:trPr>
        <w:tc>
          <w:tcPr>
            <w:tcW w:w="13419" w:type="dxa"/>
            <w:gridSpan w:val="9"/>
          </w:tcPr>
          <w:p w14:paraId="2B9B2A2F" w14:textId="77777777" w:rsidR="00453B91" w:rsidRDefault="00453B91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50433693" wp14:editId="3D91908D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1840908731" name="Rectangle 184090873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7CB2A0" id="Rectangle 1840908731" o:spid="_x0000_s1026" alt="&quot;&quot;" style="position:absolute;margin-left:254pt;margin-top:20.35pt;width:212pt;height:21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" fillcolor="#ddd [3204]" stroked="f" strokeweight="2pt">
                      <v:fill color2="#ddd [3204]" rotate="t" angle="90" colors="0 #ddd;19661f #b2b2b2;.5 #969696;45875f #b2b2b2;1 #ddd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453B91" w14:paraId="781576B6" w14:textId="77777777" w:rsidTr="00BE2FAA">
        <w:trPr>
          <w:trHeight w:val="355"/>
        </w:trPr>
        <w:tc>
          <w:tcPr>
            <w:tcW w:w="2683" w:type="dxa"/>
            <w:gridSpan w:val="2"/>
          </w:tcPr>
          <w:p w14:paraId="04CA3FAF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5DF9E16F" w14:textId="77777777" w:rsidR="00453B91" w:rsidRPr="00292168" w:rsidRDefault="00453B91" w:rsidP="00EE5A14">
            <w:pPr>
              <w:pStyle w:val="Heading2"/>
            </w:pPr>
            <w:sdt>
              <w:sdtPr>
                <w:id w:val="1845743728"/>
                <w:placeholder>
                  <w:docPart w:val="37D9D57D78E54C8D819EA94815E5C5C3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683" w:type="dxa"/>
            <w:gridSpan w:val="3"/>
          </w:tcPr>
          <w:p w14:paraId="564A3664" w14:textId="77777777" w:rsidR="00453B91" w:rsidRDefault="00453B91"/>
        </w:tc>
      </w:tr>
      <w:tr w:rsidR="00453B91" w14:paraId="1DDF91EC" w14:textId="77777777" w:rsidTr="00BE2FAA">
        <w:trPr>
          <w:trHeight w:val="745"/>
        </w:trPr>
        <w:tc>
          <w:tcPr>
            <w:tcW w:w="13419" w:type="dxa"/>
            <w:gridSpan w:val="9"/>
          </w:tcPr>
          <w:p w14:paraId="6A7822E5" w14:textId="77777777" w:rsidR="00453B91" w:rsidRDefault="00453B91"/>
        </w:tc>
      </w:tr>
      <w:tr w:rsidR="00453B91" w14:paraId="61D6A097" w14:textId="77777777" w:rsidTr="00BE2FAA">
        <w:trPr>
          <w:trHeight w:val="1997"/>
        </w:trPr>
        <w:tc>
          <w:tcPr>
            <w:tcW w:w="1341" w:type="dxa"/>
          </w:tcPr>
          <w:p w14:paraId="24EDBF56" w14:textId="77777777" w:rsidR="00453B91" w:rsidRDefault="00453B91"/>
        </w:tc>
        <w:tc>
          <w:tcPr>
            <w:tcW w:w="10735" w:type="dxa"/>
            <w:gridSpan w:val="7"/>
          </w:tcPr>
          <w:p w14:paraId="4FD20D59" w14:textId="77777777" w:rsidR="00453B91" w:rsidRPr="00BE2FAA" w:rsidRDefault="00453B91" w:rsidP="00DD00C7">
            <w:pPr>
              <w:pStyle w:val="Heading1Alt"/>
              <w:rPr>
                <w:sz w:val="40"/>
                <w:szCs w:val="40"/>
              </w:rPr>
            </w:pPr>
            <w:r w:rsidRPr="00D542BE">
              <w:rPr>
                <w:noProof/>
                <w:sz w:val="40"/>
                <w:szCs w:val="40"/>
              </w:rPr>
              <w:t>Heet</w:t>
            </w:r>
          </w:p>
          <w:p w14:paraId="4856F7A2" w14:textId="77777777" w:rsidR="00453B91" w:rsidRDefault="00453B91" w:rsidP="00DD00C7">
            <w:pPr>
              <w:pStyle w:val="Heading1Alt"/>
              <w:rPr>
                <w:sz w:val="30"/>
                <w:szCs w:val="30"/>
              </w:rPr>
            </w:pPr>
            <w:r w:rsidRPr="00BE2FAA">
              <w:rPr>
                <w:sz w:val="24"/>
              </w:rPr>
              <w:t>A certificate of appreciation form is a template that can be reused b teachers, businesses, and other organizations. Its purpose is to provide a small gift to someone who made a difference. ... This small token can help encourage others continue to perform in such a way that benefits the organization presenting it</w:t>
            </w:r>
            <w:r w:rsidRPr="00BE2FAA">
              <w:rPr>
                <w:sz w:val="30"/>
                <w:szCs w:val="30"/>
              </w:rPr>
              <w:t>.</w:t>
            </w:r>
          </w:p>
          <w:p w14:paraId="4B66D5B2" w14:textId="77777777" w:rsidR="00453B91" w:rsidRPr="00BE2FAA" w:rsidRDefault="00453B91" w:rsidP="00DD00C7">
            <w:pPr>
              <w:pStyle w:val="Heading1Alt"/>
              <w:rPr>
                <w:sz w:val="30"/>
                <w:szCs w:val="30"/>
              </w:rPr>
            </w:pPr>
          </w:p>
        </w:tc>
        <w:tc>
          <w:tcPr>
            <w:tcW w:w="1341" w:type="dxa"/>
          </w:tcPr>
          <w:p w14:paraId="4320F152" w14:textId="77777777" w:rsidR="00453B91" w:rsidRDefault="00453B91"/>
        </w:tc>
      </w:tr>
      <w:tr w:rsidR="00453B91" w14:paraId="140A735A" w14:textId="77777777" w:rsidTr="00BE2FAA">
        <w:trPr>
          <w:trHeight w:val="252"/>
        </w:trPr>
        <w:tc>
          <w:tcPr>
            <w:tcW w:w="2683" w:type="dxa"/>
            <w:gridSpan w:val="2"/>
          </w:tcPr>
          <w:p w14:paraId="01DBBDD7" w14:textId="77777777" w:rsidR="00453B91" w:rsidRDefault="00453B91"/>
        </w:tc>
        <w:tc>
          <w:tcPr>
            <w:tcW w:w="2683" w:type="dxa"/>
            <w:gridSpan w:val="2"/>
          </w:tcPr>
          <w:p w14:paraId="660E93AE" w14:textId="77777777" w:rsidR="00453B91" w:rsidRDefault="00453B91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14634153" wp14:editId="3ECDC74C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423332641" name="Rectangle 42333264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25F11A" id="Rectangle 423332641" o:spid="_x0000_s1026" alt="&quot;&quot;" style="position:absolute;margin-left:89.1pt;margin-top:15pt;width:251.95pt;height:2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" fillcolor="#ddd [3204]" stroked="f" strokeweight="2pt">
                      <v:fill color2="#ddd [3204]" rotate="t" angle="90" colors="0 #ddd;19661f #b2b2b2;.5 #969696;45875f #b2b2b2;1 #ddd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683" w:type="dxa"/>
          </w:tcPr>
          <w:p w14:paraId="58446B5B" w14:textId="77777777" w:rsidR="00453B91" w:rsidRDefault="00453B91"/>
        </w:tc>
        <w:tc>
          <w:tcPr>
            <w:tcW w:w="2683" w:type="dxa"/>
          </w:tcPr>
          <w:p w14:paraId="53D7572D" w14:textId="77777777" w:rsidR="00453B91" w:rsidRDefault="00453B91"/>
        </w:tc>
        <w:tc>
          <w:tcPr>
            <w:tcW w:w="2683" w:type="dxa"/>
            <w:gridSpan w:val="3"/>
          </w:tcPr>
          <w:p w14:paraId="07384061" w14:textId="77777777" w:rsidR="00453B91" w:rsidRDefault="00453B91"/>
        </w:tc>
      </w:tr>
      <w:tr w:rsidR="00453B91" w14:paraId="12E897FB" w14:textId="77777777" w:rsidTr="00BE2FAA">
        <w:trPr>
          <w:trHeight w:val="298"/>
        </w:trPr>
        <w:tc>
          <w:tcPr>
            <w:tcW w:w="2683" w:type="dxa"/>
            <w:gridSpan w:val="2"/>
          </w:tcPr>
          <w:p w14:paraId="6FF7FA51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174ADF3A" w14:textId="77777777" w:rsidR="00453B91" w:rsidRDefault="00453B91" w:rsidP="00EE5A14">
            <w:pPr>
              <w:pStyle w:val="Heading2"/>
            </w:pPr>
            <w:sdt>
              <w:sdtPr>
                <w:id w:val="-960728972"/>
                <w:placeholder>
                  <w:docPart w:val="BA2146657D26496EA7A264133AEB1085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683" w:type="dxa"/>
            <w:gridSpan w:val="3"/>
          </w:tcPr>
          <w:p w14:paraId="2E6279D4" w14:textId="77777777" w:rsidR="00453B91" w:rsidRDefault="00453B91"/>
        </w:tc>
      </w:tr>
      <w:tr w:rsidR="00453B91" w14:paraId="0120752D" w14:textId="77777777" w:rsidTr="00BE2FAA">
        <w:trPr>
          <w:trHeight w:val="359"/>
        </w:trPr>
        <w:tc>
          <w:tcPr>
            <w:tcW w:w="2683" w:type="dxa"/>
            <w:gridSpan w:val="2"/>
          </w:tcPr>
          <w:p w14:paraId="001B231F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2C1F12D0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gridSpan w:val="3"/>
          </w:tcPr>
          <w:p w14:paraId="3F217208" w14:textId="77777777" w:rsidR="00453B91" w:rsidRDefault="00453B91"/>
        </w:tc>
      </w:tr>
      <w:tr w:rsidR="00453B91" w14:paraId="31823B19" w14:textId="77777777" w:rsidTr="00BE2FAA">
        <w:trPr>
          <w:trHeight w:val="507"/>
        </w:trPr>
        <w:tc>
          <w:tcPr>
            <w:tcW w:w="2683" w:type="dxa"/>
            <w:gridSpan w:val="2"/>
          </w:tcPr>
          <w:p w14:paraId="553BF1C6" w14:textId="77777777" w:rsidR="00453B91" w:rsidRDefault="00453B91"/>
        </w:tc>
        <w:tc>
          <w:tcPr>
            <w:tcW w:w="8051" w:type="dxa"/>
            <w:gridSpan w:val="4"/>
            <w:tcBorders>
              <w:bottom w:val="single" w:sz="8" w:space="0" w:color="DDDDDD" w:themeColor="accent1"/>
            </w:tcBorders>
            <w:vAlign w:val="center"/>
          </w:tcPr>
          <w:p w14:paraId="77B71C22" w14:textId="77777777" w:rsidR="00453B91" w:rsidRPr="00BE2FAA" w:rsidRDefault="00453B91" w:rsidP="00BE2FAA">
            <w:pPr>
              <w:pStyle w:val="Heading2"/>
              <w:rPr>
                <w:rFonts w:ascii="Bahnschrift" w:hAnsi="Bahnschrift"/>
                <w:sz w:val="36"/>
                <w:szCs w:val="36"/>
              </w:rPr>
            </w:pPr>
            <w:r w:rsidRPr="00BE2FAA">
              <w:rPr>
                <w:rFonts w:ascii="Bahnschrift" w:hAnsi="Bahnschrift"/>
                <w:color w:val="595959" w:themeColor="text2" w:themeTint="A6"/>
                <w:sz w:val="36"/>
                <w:szCs w:val="36"/>
              </w:rPr>
              <w:t xml:space="preserve">SPRINT - </w:t>
            </w:r>
            <w:r w:rsidRPr="00BE2FAA">
              <w:rPr>
                <w:rFonts w:ascii="Bahnschrift" w:hAnsi="Bahnschrift"/>
                <w:color w:val="595959" w:themeColor="text2" w:themeTint="A6"/>
                <w:sz w:val="36"/>
                <w:szCs w:val="36"/>
              </w:rPr>
              <w:t>2025</w:t>
            </w:r>
          </w:p>
        </w:tc>
        <w:tc>
          <w:tcPr>
            <w:tcW w:w="2683" w:type="dxa"/>
            <w:gridSpan w:val="3"/>
          </w:tcPr>
          <w:p w14:paraId="46BF3C89" w14:textId="77777777" w:rsidR="00453B91" w:rsidRDefault="00453B91"/>
        </w:tc>
      </w:tr>
      <w:tr w:rsidR="00453B91" w14:paraId="368F9D6C" w14:textId="77777777" w:rsidTr="00BE2FAA">
        <w:trPr>
          <w:trHeight w:val="581"/>
        </w:trPr>
        <w:tc>
          <w:tcPr>
            <w:tcW w:w="2683" w:type="dxa"/>
            <w:gridSpan w:val="2"/>
          </w:tcPr>
          <w:p w14:paraId="6C21F410" w14:textId="77777777" w:rsidR="00453B91" w:rsidRDefault="00453B91"/>
        </w:tc>
        <w:tc>
          <w:tcPr>
            <w:tcW w:w="8051" w:type="dxa"/>
            <w:gridSpan w:val="4"/>
            <w:tcBorders>
              <w:top w:val="single" w:sz="8" w:space="0" w:color="DDDDDD" w:themeColor="accent1"/>
            </w:tcBorders>
            <w:vAlign w:val="center"/>
          </w:tcPr>
          <w:p w14:paraId="6D9CFCAD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gridSpan w:val="3"/>
          </w:tcPr>
          <w:p w14:paraId="3A966438" w14:textId="77777777" w:rsidR="00453B91" w:rsidRDefault="00453B91"/>
        </w:tc>
      </w:tr>
      <w:tr w:rsidR="00453B91" w14:paraId="2B321601" w14:textId="77777777" w:rsidTr="00BE2FAA">
        <w:trPr>
          <w:trHeight w:val="581"/>
        </w:trPr>
        <w:tc>
          <w:tcPr>
            <w:tcW w:w="1341" w:type="dxa"/>
          </w:tcPr>
          <w:p w14:paraId="3E971359" w14:textId="77777777" w:rsidR="00453B91" w:rsidRDefault="00453B91"/>
        </w:tc>
        <w:tc>
          <w:tcPr>
            <w:tcW w:w="2683" w:type="dxa"/>
            <w:gridSpan w:val="2"/>
            <w:tcBorders>
              <w:bottom w:val="single" w:sz="8" w:space="0" w:color="DDDDDD" w:themeColor="accent1"/>
            </w:tcBorders>
            <w:vAlign w:val="center"/>
          </w:tcPr>
          <w:p w14:paraId="44CE1260" w14:textId="77777777" w:rsidR="00453B91" w:rsidRPr="005B09BE" w:rsidRDefault="00453B91" w:rsidP="00EE5A14">
            <w:pPr>
              <w:jc w:val="center"/>
            </w:pPr>
            <w:sdt>
              <w:sdtPr>
                <w:id w:val="1906177076"/>
                <w:placeholder>
                  <w:docPart w:val="A43CD8BB476B48518484FE38B3821520"/>
                </w:placeholder>
                <w15:appearance w15:val="hidden"/>
              </w:sdtPr>
              <w:sdtContent>
                <w:r>
                  <w:t>July,08,2025</w:t>
                </w:r>
              </w:sdtContent>
            </w:sdt>
          </w:p>
        </w:tc>
        <w:tc>
          <w:tcPr>
            <w:tcW w:w="1341" w:type="dxa"/>
            <w:vAlign w:val="center"/>
          </w:tcPr>
          <w:p w14:paraId="30A3CCEF" w14:textId="77777777" w:rsidR="00453B91" w:rsidRPr="005B09BE" w:rsidRDefault="00453B91" w:rsidP="005B09BE">
            <w:pPr>
              <w:pStyle w:val="Heading2"/>
            </w:pPr>
          </w:p>
        </w:tc>
        <w:sdt>
          <w:sdtPr>
            <w:alias w:val="Author"/>
            <w:tag w:val=""/>
            <w:id w:val="-357811239"/>
            <w:placeholder>
              <w:docPart w:val="9F9FEDE3094B47B6B9BB9823FDFEE47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6709" w:type="dxa"/>
                <w:gridSpan w:val="4"/>
                <w:tcBorders>
                  <w:bottom w:val="single" w:sz="8" w:space="0" w:color="DDDDDD" w:themeColor="accent1"/>
                </w:tcBorders>
                <w:vAlign w:val="center"/>
              </w:tcPr>
              <w:p w14:paraId="16F9C16C" w14:textId="77777777" w:rsidR="00453B91" w:rsidRDefault="00453B91" w:rsidP="00EE5A14">
                <w:pPr>
                  <w:jc w:val="center"/>
                </w:pPr>
                <w:r>
                  <w:t>Manav Delvadiya</w:t>
                </w:r>
              </w:p>
            </w:tc>
          </w:sdtContent>
        </w:sdt>
        <w:tc>
          <w:tcPr>
            <w:tcW w:w="1341" w:type="dxa"/>
          </w:tcPr>
          <w:p w14:paraId="067E027C" w14:textId="77777777" w:rsidR="00453B91" w:rsidRDefault="00453B91"/>
        </w:tc>
      </w:tr>
      <w:tr w:rsidR="00453B91" w14:paraId="62470409" w14:textId="77777777" w:rsidTr="00BE2FAA">
        <w:trPr>
          <w:trHeight w:val="427"/>
        </w:trPr>
        <w:tc>
          <w:tcPr>
            <w:tcW w:w="2683" w:type="dxa"/>
            <w:gridSpan w:val="2"/>
          </w:tcPr>
          <w:p w14:paraId="3B82FEBA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2B7301A9" w14:textId="77777777" w:rsidR="00453B91" w:rsidRPr="005B09BE" w:rsidRDefault="00453B91" w:rsidP="005B09BE">
            <w:pPr>
              <w:pStyle w:val="Heading2"/>
            </w:pPr>
            <w:r>
              <w:rPr>
                <w:noProof/>
              </w:rPr>
              <w:drawing>
                <wp:inline distT="0" distB="0" distL="0" distR="0" wp14:anchorId="776386A6" wp14:editId="0945D498">
                  <wp:extent cx="762000" cy="603250"/>
                  <wp:effectExtent l="0" t="0" r="0" b="6350"/>
                  <wp:docPr id="856060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2376" name="Picture 1649237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3" w:type="dxa"/>
            <w:gridSpan w:val="3"/>
          </w:tcPr>
          <w:p w14:paraId="76136CEF" w14:textId="77777777" w:rsidR="00453B91" w:rsidRDefault="00453B91"/>
        </w:tc>
      </w:tr>
      <w:tr w:rsidR="00453B91" w14:paraId="6EA82E4C" w14:textId="77777777" w:rsidTr="00BE2FAA">
        <w:trPr>
          <w:trHeight w:val="859"/>
        </w:trPr>
        <w:tc>
          <w:tcPr>
            <w:tcW w:w="2683" w:type="dxa"/>
            <w:gridSpan w:val="2"/>
          </w:tcPr>
          <w:p w14:paraId="5972A6CF" w14:textId="77777777" w:rsidR="00453B91" w:rsidRDefault="00453B91"/>
        </w:tc>
        <w:tc>
          <w:tcPr>
            <w:tcW w:w="2683" w:type="dxa"/>
            <w:gridSpan w:val="2"/>
            <w:vAlign w:val="center"/>
          </w:tcPr>
          <w:p w14:paraId="1E762F5D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shd w:val="clear" w:color="auto" w:fill="F2F2F2" w:themeFill="background1" w:themeFillShade="F2"/>
            <w:vAlign w:val="center"/>
          </w:tcPr>
          <w:p w14:paraId="3703C64C" w14:textId="77777777" w:rsidR="00453B91" w:rsidRPr="005B09BE" w:rsidRDefault="00453B91" w:rsidP="00EE5A14">
            <w:pPr>
              <w:pStyle w:val="Heading2"/>
            </w:pPr>
          </w:p>
        </w:tc>
        <w:tc>
          <w:tcPr>
            <w:tcW w:w="2683" w:type="dxa"/>
            <w:vAlign w:val="center"/>
          </w:tcPr>
          <w:p w14:paraId="26DB1E56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gridSpan w:val="3"/>
          </w:tcPr>
          <w:p w14:paraId="3F27A315" w14:textId="77777777" w:rsidR="00453B91" w:rsidRDefault="00453B91"/>
        </w:tc>
      </w:tr>
    </w:tbl>
    <w:p w14:paraId="4505195D" w14:textId="77777777" w:rsidR="00453B91" w:rsidRDefault="00453B91">
      <w:pPr>
        <w:sectPr w:rsidR="00453B91" w:rsidSect="00453B91">
          <w:pgSz w:w="15840" w:h="12240" w:orient="landscape" w:code="1"/>
          <w:pgMar w:top="720" w:right="720" w:bottom="720" w:left="720" w:header="288" w:footer="288" w:gutter="0"/>
          <w:pgNumType w:start="1"/>
          <w:cols w:space="708"/>
          <w:docGrid w:linePitch="360"/>
        </w:sectPr>
      </w:pPr>
    </w:p>
    <w:p w14:paraId="6FAAD315" w14:textId="77777777" w:rsidR="00453B91" w:rsidRDefault="00453B91" w:rsidP="0025656E">
      <w:pPr>
        <w:pStyle w:val="GraphicAnchor"/>
      </w:pPr>
      <w:r w:rsidRPr="00C46B32"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44EAA8F1" wp14:editId="795FF8B8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627923577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595086542" name="Rectangle 595086542" title="Background Placeholder"/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438834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00543230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36184753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20543220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73046131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42618217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58799596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04024932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35444474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98379915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75006492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102176782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4EB6A0" id="Group 2" o:spid="_x0000_s1026" alt="&quot;&quot;" style="position:absolute;margin-left:-35pt;margin-top:-35pt;width:11in;height:612.75pt;z-index:-251640832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">
                <v:rect id="Rectangle 59508654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" path="m,21600l21600,,,,,21600xe" fillcolor="#ddd [3204]" stroked="f" strokeweight="1pt">
                  <v:fill color2="#ddd [3204]" rotate="t" angle="315" colors="0 #ddd;19661f #b2b2b2;.5 #969696;45875f #b2b2b2;1 #ddd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" path="m,21600r16687,l21600,,4913,,,21600xe" fillcolor="#ddd [3204]" stroked="f" strokeweight="1pt">
                  <v:fill color2="#ddd [3204]" rotate="t" angle="90" colors="0 #ddd;19661f #b2b2b2;.5 #969696;45875f #b2b2b2;1 #ddd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" path="m21600,l,21600r21600,l21600,xe" fillcolor="#ddd [3204]" stroked="f" strokeweight="1pt">
                  <v:fill color2="#ddd [3204]" angle="315" colors="0 #ddd;19661f #b2b2b2;.5 #969696;45875f #b2b2b2;1 #ddd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1"/>
        <w:gridCol w:w="1342"/>
        <w:gridCol w:w="1341"/>
        <w:gridCol w:w="1342"/>
        <w:gridCol w:w="2683"/>
        <w:gridCol w:w="2685"/>
        <w:gridCol w:w="894"/>
        <w:gridCol w:w="448"/>
        <w:gridCol w:w="1343"/>
      </w:tblGrid>
      <w:tr w:rsidR="00453B91" w14:paraId="31A4E080" w14:textId="77777777" w:rsidTr="00BE2FAA">
        <w:trPr>
          <w:trHeight w:val="2369"/>
        </w:trPr>
        <w:tc>
          <w:tcPr>
            <w:tcW w:w="1341" w:type="dxa"/>
          </w:tcPr>
          <w:p w14:paraId="0770C5B8" w14:textId="77777777" w:rsidR="00453B91" w:rsidRDefault="00453B91"/>
        </w:tc>
        <w:tc>
          <w:tcPr>
            <w:tcW w:w="10287" w:type="dxa"/>
            <w:gridSpan w:val="6"/>
            <w:vAlign w:val="center"/>
          </w:tcPr>
          <w:p w14:paraId="0C5DC557" w14:textId="77777777" w:rsidR="00453B91" w:rsidRDefault="00453B91" w:rsidP="00C46B32">
            <w:pPr>
              <w:pStyle w:val="Heading1"/>
              <w:jc w:val="right"/>
            </w:pPr>
            <w:sdt>
              <w:sdtPr>
                <w:id w:val="1570925540"/>
                <w:placeholder>
                  <w:docPart w:val="F0A00EB6017641688105E58F20508ACB"/>
                </w:placeholder>
                <w:temporary/>
                <w:showingPlcHdr/>
                <w15:appearance w15:val="hidden"/>
              </w:sdtPr>
              <w:sdtContent>
                <w:r w:rsidRPr="00BE2FAA">
                  <w:rPr>
                    <w:color w:val="7C7C7C" w:themeColor="background2" w:themeShade="80"/>
                  </w:rPr>
                  <w:t>CERTIFICATE</w:t>
                </w:r>
                <w:r w:rsidRPr="00BE2FAA">
                  <w:rPr>
                    <w:color w:val="7C7C7C" w:themeColor="background2" w:themeShade="80"/>
                  </w:rPr>
                  <w:br/>
                  <w:t>of ACHIEVEMENT</w:t>
                </w:r>
              </w:sdtContent>
            </w:sdt>
          </w:p>
        </w:tc>
        <w:tc>
          <w:tcPr>
            <w:tcW w:w="1789" w:type="dxa"/>
            <w:gridSpan w:val="2"/>
          </w:tcPr>
          <w:p w14:paraId="04685581" w14:textId="77777777" w:rsidR="00453B91" w:rsidRDefault="00453B91"/>
        </w:tc>
      </w:tr>
      <w:tr w:rsidR="00453B91" w14:paraId="07092E17" w14:textId="77777777" w:rsidTr="00BE2FAA">
        <w:trPr>
          <w:trHeight w:val="375"/>
        </w:trPr>
        <w:tc>
          <w:tcPr>
            <w:tcW w:w="13419" w:type="dxa"/>
            <w:gridSpan w:val="9"/>
          </w:tcPr>
          <w:p w14:paraId="1D454F8A" w14:textId="77777777" w:rsidR="00453B91" w:rsidRDefault="00453B91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71D59C82" wp14:editId="2AE21632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170287861" name="Rectangle 17028786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6EB731" id="Rectangle 170287861" o:spid="_x0000_s1026" alt="&quot;&quot;" style="position:absolute;margin-left:254pt;margin-top:20.35pt;width:212pt;height:21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" fillcolor="#ddd [3204]" stroked="f" strokeweight="2pt">
                      <v:fill color2="#ddd [3204]" rotate="t" angle="90" colors="0 #ddd;19661f #b2b2b2;.5 #969696;45875f #b2b2b2;1 #ddd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453B91" w14:paraId="5526EF84" w14:textId="77777777" w:rsidTr="00BE2FAA">
        <w:trPr>
          <w:trHeight w:val="355"/>
        </w:trPr>
        <w:tc>
          <w:tcPr>
            <w:tcW w:w="2683" w:type="dxa"/>
            <w:gridSpan w:val="2"/>
          </w:tcPr>
          <w:p w14:paraId="0639CA60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72158A2E" w14:textId="77777777" w:rsidR="00453B91" w:rsidRPr="00292168" w:rsidRDefault="00453B91" w:rsidP="00EE5A14">
            <w:pPr>
              <w:pStyle w:val="Heading2"/>
            </w:pPr>
            <w:sdt>
              <w:sdtPr>
                <w:id w:val="1692420452"/>
                <w:placeholder>
                  <w:docPart w:val="533D394A4F9B48CCA3DA2B3EA687CF1D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683" w:type="dxa"/>
            <w:gridSpan w:val="3"/>
          </w:tcPr>
          <w:p w14:paraId="3F630797" w14:textId="77777777" w:rsidR="00453B91" w:rsidRDefault="00453B91"/>
        </w:tc>
      </w:tr>
      <w:tr w:rsidR="00453B91" w14:paraId="390FFFFF" w14:textId="77777777" w:rsidTr="00BE2FAA">
        <w:trPr>
          <w:trHeight w:val="745"/>
        </w:trPr>
        <w:tc>
          <w:tcPr>
            <w:tcW w:w="13419" w:type="dxa"/>
            <w:gridSpan w:val="9"/>
          </w:tcPr>
          <w:p w14:paraId="51BF759E" w14:textId="77777777" w:rsidR="00453B91" w:rsidRDefault="00453B91"/>
        </w:tc>
      </w:tr>
      <w:tr w:rsidR="00453B91" w14:paraId="2268A8FF" w14:textId="77777777" w:rsidTr="00BE2FAA">
        <w:trPr>
          <w:trHeight w:val="1997"/>
        </w:trPr>
        <w:tc>
          <w:tcPr>
            <w:tcW w:w="1341" w:type="dxa"/>
          </w:tcPr>
          <w:p w14:paraId="35DCAC0F" w14:textId="77777777" w:rsidR="00453B91" w:rsidRDefault="00453B91"/>
        </w:tc>
        <w:tc>
          <w:tcPr>
            <w:tcW w:w="10735" w:type="dxa"/>
            <w:gridSpan w:val="7"/>
          </w:tcPr>
          <w:p w14:paraId="6DC18DCB" w14:textId="77777777" w:rsidR="00453B91" w:rsidRPr="00BE2FAA" w:rsidRDefault="00453B91" w:rsidP="00DD00C7">
            <w:pPr>
              <w:pStyle w:val="Heading1Alt"/>
              <w:rPr>
                <w:sz w:val="40"/>
                <w:szCs w:val="40"/>
              </w:rPr>
            </w:pPr>
            <w:r w:rsidRPr="00D542BE">
              <w:rPr>
                <w:noProof/>
                <w:sz w:val="40"/>
                <w:szCs w:val="40"/>
              </w:rPr>
              <w:t>Darshil</w:t>
            </w:r>
          </w:p>
          <w:p w14:paraId="3569967D" w14:textId="77777777" w:rsidR="00453B91" w:rsidRDefault="00453B91" w:rsidP="00DD00C7">
            <w:pPr>
              <w:pStyle w:val="Heading1Alt"/>
              <w:rPr>
                <w:sz w:val="30"/>
                <w:szCs w:val="30"/>
              </w:rPr>
            </w:pPr>
            <w:r w:rsidRPr="00BE2FAA">
              <w:rPr>
                <w:sz w:val="24"/>
              </w:rPr>
              <w:t>A certificate of appreciation form is a template that can be reused b teachers, businesses, and other organizations. Its purpose is to provide a small gift to someone who made a difference. ... This small token can help encourage others continue to perform in such a way that benefits the organization presenting it</w:t>
            </w:r>
            <w:r w:rsidRPr="00BE2FAA">
              <w:rPr>
                <w:sz w:val="30"/>
                <w:szCs w:val="30"/>
              </w:rPr>
              <w:t>.</w:t>
            </w:r>
          </w:p>
          <w:p w14:paraId="2EBF090F" w14:textId="77777777" w:rsidR="00453B91" w:rsidRPr="00BE2FAA" w:rsidRDefault="00453B91" w:rsidP="00DD00C7">
            <w:pPr>
              <w:pStyle w:val="Heading1Alt"/>
              <w:rPr>
                <w:sz w:val="30"/>
                <w:szCs w:val="30"/>
              </w:rPr>
            </w:pPr>
          </w:p>
        </w:tc>
        <w:tc>
          <w:tcPr>
            <w:tcW w:w="1341" w:type="dxa"/>
          </w:tcPr>
          <w:p w14:paraId="71CB6182" w14:textId="77777777" w:rsidR="00453B91" w:rsidRDefault="00453B91"/>
        </w:tc>
      </w:tr>
      <w:tr w:rsidR="00453B91" w14:paraId="54C00E13" w14:textId="77777777" w:rsidTr="00BE2FAA">
        <w:trPr>
          <w:trHeight w:val="252"/>
        </w:trPr>
        <w:tc>
          <w:tcPr>
            <w:tcW w:w="2683" w:type="dxa"/>
            <w:gridSpan w:val="2"/>
          </w:tcPr>
          <w:p w14:paraId="2428005A" w14:textId="77777777" w:rsidR="00453B91" w:rsidRDefault="00453B91"/>
        </w:tc>
        <w:tc>
          <w:tcPr>
            <w:tcW w:w="2683" w:type="dxa"/>
            <w:gridSpan w:val="2"/>
          </w:tcPr>
          <w:p w14:paraId="2DA23BA3" w14:textId="77777777" w:rsidR="00453B91" w:rsidRDefault="00453B91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3E7A5674" wp14:editId="76537542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1961891459" name="Rectangle 1961891459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32C453" id="Rectangle 1961891459" o:spid="_x0000_s1026" alt="&quot;&quot;" style="position:absolute;margin-left:89.1pt;margin-top:15pt;width:251.95pt;height:21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" fillcolor="#ddd [3204]" stroked="f" strokeweight="2pt">
                      <v:fill color2="#ddd [3204]" rotate="t" angle="90" colors="0 #ddd;19661f #b2b2b2;.5 #969696;45875f #b2b2b2;1 #ddd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683" w:type="dxa"/>
          </w:tcPr>
          <w:p w14:paraId="43D6A5DF" w14:textId="77777777" w:rsidR="00453B91" w:rsidRDefault="00453B91"/>
        </w:tc>
        <w:tc>
          <w:tcPr>
            <w:tcW w:w="2683" w:type="dxa"/>
          </w:tcPr>
          <w:p w14:paraId="1CA624B2" w14:textId="77777777" w:rsidR="00453B91" w:rsidRDefault="00453B91"/>
        </w:tc>
        <w:tc>
          <w:tcPr>
            <w:tcW w:w="2683" w:type="dxa"/>
            <w:gridSpan w:val="3"/>
          </w:tcPr>
          <w:p w14:paraId="2CDA7B7C" w14:textId="77777777" w:rsidR="00453B91" w:rsidRDefault="00453B91"/>
        </w:tc>
      </w:tr>
      <w:tr w:rsidR="00453B91" w14:paraId="1C81872B" w14:textId="77777777" w:rsidTr="00BE2FAA">
        <w:trPr>
          <w:trHeight w:val="298"/>
        </w:trPr>
        <w:tc>
          <w:tcPr>
            <w:tcW w:w="2683" w:type="dxa"/>
            <w:gridSpan w:val="2"/>
          </w:tcPr>
          <w:p w14:paraId="66E8DA6C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0E10542E" w14:textId="77777777" w:rsidR="00453B91" w:rsidRDefault="00453B91" w:rsidP="00EE5A14">
            <w:pPr>
              <w:pStyle w:val="Heading2"/>
            </w:pPr>
            <w:sdt>
              <w:sdtPr>
                <w:id w:val="-930348183"/>
                <w:placeholder>
                  <w:docPart w:val="6409F48BCE714AC8908CE9E45C7B18FC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683" w:type="dxa"/>
            <w:gridSpan w:val="3"/>
          </w:tcPr>
          <w:p w14:paraId="237A0E41" w14:textId="77777777" w:rsidR="00453B91" w:rsidRDefault="00453B91"/>
        </w:tc>
      </w:tr>
      <w:tr w:rsidR="00453B91" w14:paraId="206EB0D9" w14:textId="77777777" w:rsidTr="00BE2FAA">
        <w:trPr>
          <w:trHeight w:val="359"/>
        </w:trPr>
        <w:tc>
          <w:tcPr>
            <w:tcW w:w="2683" w:type="dxa"/>
            <w:gridSpan w:val="2"/>
          </w:tcPr>
          <w:p w14:paraId="302B2EE6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03B302D4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gridSpan w:val="3"/>
          </w:tcPr>
          <w:p w14:paraId="05802742" w14:textId="77777777" w:rsidR="00453B91" w:rsidRDefault="00453B91"/>
        </w:tc>
      </w:tr>
      <w:tr w:rsidR="00453B91" w14:paraId="7DD807AF" w14:textId="77777777" w:rsidTr="00BE2FAA">
        <w:trPr>
          <w:trHeight w:val="507"/>
        </w:trPr>
        <w:tc>
          <w:tcPr>
            <w:tcW w:w="2683" w:type="dxa"/>
            <w:gridSpan w:val="2"/>
          </w:tcPr>
          <w:p w14:paraId="51832C34" w14:textId="77777777" w:rsidR="00453B91" w:rsidRDefault="00453B91"/>
        </w:tc>
        <w:tc>
          <w:tcPr>
            <w:tcW w:w="8051" w:type="dxa"/>
            <w:gridSpan w:val="4"/>
            <w:tcBorders>
              <w:bottom w:val="single" w:sz="8" w:space="0" w:color="DDDDDD" w:themeColor="accent1"/>
            </w:tcBorders>
            <w:vAlign w:val="center"/>
          </w:tcPr>
          <w:p w14:paraId="3043A9A6" w14:textId="77777777" w:rsidR="00453B91" w:rsidRPr="00BE2FAA" w:rsidRDefault="00453B91" w:rsidP="00BE2FAA">
            <w:pPr>
              <w:pStyle w:val="Heading2"/>
              <w:rPr>
                <w:rFonts w:ascii="Bahnschrift" w:hAnsi="Bahnschrift"/>
                <w:sz w:val="36"/>
                <w:szCs w:val="36"/>
              </w:rPr>
            </w:pPr>
            <w:r w:rsidRPr="00BE2FAA">
              <w:rPr>
                <w:rFonts w:ascii="Bahnschrift" w:hAnsi="Bahnschrift"/>
                <w:color w:val="595959" w:themeColor="text2" w:themeTint="A6"/>
                <w:sz w:val="36"/>
                <w:szCs w:val="36"/>
              </w:rPr>
              <w:t xml:space="preserve">SPRINT - </w:t>
            </w:r>
            <w:r w:rsidRPr="00BE2FAA">
              <w:rPr>
                <w:rFonts w:ascii="Bahnschrift" w:hAnsi="Bahnschrift"/>
                <w:color w:val="595959" w:themeColor="text2" w:themeTint="A6"/>
                <w:sz w:val="36"/>
                <w:szCs w:val="36"/>
              </w:rPr>
              <w:t>2025</w:t>
            </w:r>
          </w:p>
        </w:tc>
        <w:tc>
          <w:tcPr>
            <w:tcW w:w="2683" w:type="dxa"/>
            <w:gridSpan w:val="3"/>
          </w:tcPr>
          <w:p w14:paraId="2ED00838" w14:textId="77777777" w:rsidR="00453B91" w:rsidRDefault="00453B91"/>
        </w:tc>
      </w:tr>
      <w:tr w:rsidR="00453B91" w14:paraId="7F1866C6" w14:textId="77777777" w:rsidTr="00BE2FAA">
        <w:trPr>
          <w:trHeight w:val="581"/>
        </w:trPr>
        <w:tc>
          <w:tcPr>
            <w:tcW w:w="2683" w:type="dxa"/>
            <w:gridSpan w:val="2"/>
          </w:tcPr>
          <w:p w14:paraId="63ABBF61" w14:textId="77777777" w:rsidR="00453B91" w:rsidRDefault="00453B91"/>
        </w:tc>
        <w:tc>
          <w:tcPr>
            <w:tcW w:w="8051" w:type="dxa"/>
            <w:gridSpan w:val="4"/>
            <w:tcBorders>
              <w:top w:val="single" w:sz="8" w:space="0" w:color="DDDDDD" w:themeColor="accent1"/>
            </w:tcBorders>
            <w:vAlign w:val="center"/>
          </w:tcPr>
          <w:p w14:paraId="4ED9E15A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gridSpan w:val="3"/>
          </w:tcPr>
          <w:p w14:paraId="17A70FDE" w14:textId="77777777" w:rsidR="00453B91" w:rsidRDefault="00453B91"/>
        </w:tc>
      </w:tr>
      <w:tr w:rsidR="00453B91" w14:paraId="312ED549" w14:textId="77777777" w:rsidTr="00BE2FAA">
        <w:trPr>
          <w:trHeight w:val="581"/>
        </w:trPr>
        <w:tc>
          <w:tcPr>
            <w:tcW w:w="1341" w:type="dxa"/>
          </w:tcPr>
          <w:p w14:paraId="662BC3CC" w14:textId="77777777" w:rsidR="00453B91" w:rsidRDefault="00453B91"/>
        </w:tc>
        <w:tc>
          <w:tcPr>
            <w:tcW w:w="2683" w:type="dxa"/>
            <w:gridSpan w:val="2"/>
            <w:tcBorders>
              <w:bottom w:val="single" w:sz="8" w:space="0" w:color="DDDDDD" w:themeColor="accent1"/>
            </w:tcBorders>
            <w:vAlign w:val="center"/>
          </w:tcPr>
          <w:p w14:paraId="38034B57" w14:textId="77777777" w:rsidR="00453B91" w:rsidRPr="005B09BE" w:rsidRDefault="00453B91" w:rsidP="00EE5A14">
            <w:pPr>
              <w:jc w:val="center"/>
            </w:pPr>
            <w:sdt>
              <w:sdtPr>
                <w:id w:val="318858705"/>
                <w:placeholder>
                  <w:docPart w:val="5CB496BA5E7142D98C0FAE976A88125C"/>
                </w:placeholder>
                <w15:appearance w15:val="hidden"/>
              </w:sdtPr>
              <w:sdtContent>
                <w:r>
                  <w:t>July,08,2025</w:t>
                </w:r>
              </w:sdtContent>
            </w:sdt>
          </w:p>
        </w:tc>
        <w:tc>
          <w:tcPr>
            <w:tcW w:w="1341" w:type="dxa"/>
            <w:vAlign w:val="center"/>
          </w:tcPr>
          <w:p w14:paraId="716E2776" w14:textId="77777777" w:rsidR="00453B91" w:rsidRPr="005B09BE" w:rsidRDefault="00453B91" w:rsidP="005B09BE">
            <w:pPr>
              <w:pStyle w:val="Heading2"/>
            </w:pPr>
          </w:p>
        </w:tc>
        <w:sdt>
          <w:sdtPr>
            <w:alias w:val="Author"/>
            <w:tag w:val=""/>
            <w:id w:val="1532066346"/>
            <w:placeholder>
              <w:docPart w:val="62EA4E49ED5A4BEEAF1F18E60446C32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6709" w:type="dxa"/>
                <w:gridSpan w:val="4"/>
                <w:tcBorders>
                  <w:bottom w:val="single" w:sz="8" w:space="0" w:color="DDDDDD" w:themeColor="accent1"/>
                </w:tcBorders>
                <w:vAlign w:val="center"/>
              </w:tcPr>
              <w:p w14:paraId="29ECD86C" w14:textId="77777777" w:rsidR="00453B91" w:rsidRDefault="00453B91" w:rsidP="00EE5A14">
                <w:pPr>
                  <w:jc w:val="center"/>
                </w:pPr>
                <w:r>
                  <w:t>Manav Delvadiya</w:t>
                </w:r>
              </w:p>
            </w:tc>
          </w:sdtContent>
        </w:sdt>
        <w:tc>
          <w:tcPr>
            <w:tcW w:w="1341" w:type="dxa"/>
          </w:tcPr>
          <w:p w14:paraId="7E377921" w14:textId="77777777" w:rsidR="00453B91" w:rsidRDefault="00453B91"/>
        </w:tc>
      </w:tr>
      <w:tr w:rsidR="00453B91" w14:paraId="0D207342" w14:textId="77777777" w:rsidTr="00BE2FAA">
        <w:trPr>
          <w:trHeight w:val="427"/>
        </w:trPr>
        <w:tc>
          <w:tcPr>
            <w:tcW w:w="2683" w:type="dxa"/>
            <w:gridSpan w:val="2"/>
          </w:tcPr>
          <w:p w14:paraId="6CB91361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1329637B" w14:textId="77777777" w:rsidR="00453B91" w:rsidRPr="005B09BE" w:rsidRDefault="00453B91" w:rsidP="005B09BE">
            <w:pPr>
              <w:pStyle w:val="Heading2"/>
            </w:pPr>
            <w:r>
              <w:rPr>
                <w:noProof/>
              </w:rPr>
              <w:drawing>
                <wp:inline distT="0" distB="0" distL="0" distR="0" wp14:anchorId="7AC64C00" wp14:editId="296B0259">
                  <wp:extent cx="762000" cy="603250"/>
                  <wp:effectExtent l="0" t="0" r="0" b="6350"/>
                  <wp:docPr id="435607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2376" name="Picture 1649237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3" w:type="dxa"/>
            <w:gridSpan w:val="3"/>
          </w:tcPr>
          <w:p w14:paraId="35DA273F" w14:textId="77777777" w:rsidR="00453B91" w:rsidRDefault="00453B91"/>
        </w:tc>
      </w:tr>
      <w:tr w:rsidR="00453B91" w14:paraId="579AE250" w14:textId="77777777" w:rsidTr="00BE2FAA">
        <w:trPr>
          <w:trHeight w:val="859"/>
        </w:trPr>
        <w:tc>
          <w:tcPr>
            <w:tcW w:w="2683" w:type="dxa"/>
            <w:gridSpan w:val="2"/>
          </w:tcPr>
          <w:p w14:paraId="30F25683" w14:textId="77777777" w:rsidR="00453B91" w:rsidRDefault="00453B91"/>
        </w:tc>
        <w:tc>
          <w:tcPr>
            <w:tcW w:w="2683" w:type="dxa"/>
            <w:gridSpan w:val="2"/>
            <w:vAlign w:val="center"/>
          </w:tcPr>
          <w:p w14:paraId="5BEDA785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shd w:val="clear" w:color="auto" w:fill="F2F2F2" w:themeFill="background1" w:themeFillShade="F2"/>
            <w:vAlign w:val="center"/>
          </w:tcPr>
          <w:p w14:paraId="4740818B" w14:textId="77777777" w:rsidR="00453B91" w:rsidRPr="005B09BE" w:rsidRDefault="00453B91" w:rsidP="00EE5A14">
            <w:pPr>
              <w:pStyle w:val="Heading2"/>
            </w:pPr>
          </w:p>
        </w:tc>
        <w:tc>
          <w:tcPr>
            <w:tcW w:w="2683" w:type="dxa"/>
            <w:vAlign w:val="center"/>
          </w:tcPr>
          <w:p w14:paraId="10B67E60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gridSpan w:val="3"/>
          </w:tcPr>
          <w:p w14:paraId="441AEA4A" w14:textId="77777777" w:rsidR="00453B91" w:rsidRDefault="00453B91"/>
        </w:tc>
      </w:tr>
    </w:tbl>
    <w:p w14:paraId="6BE8F133" w14:textId="77777777" w:rsidR="00453B91" w:rsidRDefault="00453B91">
      <w:pPr>
        <w:sectPr w:rsidR="00453B91" w:rsidSect="00453B91">
          <w:pgSz w:w="15840" w:h="12240" w:orient="landscape" w:code="1"/>
          <w:pgMar w:top="720" w:right="720" w:bottom="720" w:left="720" w:header="288" w:footer="288" w:gutter="0"/>
          <w:pgNumType w:start="1"/>
          <w:cols w:space="708"/>
          <w:docGrid w:linePitch="360"/>
        </w:sectPr>
      </w:pPr>
    </w:p>
    <w:p w14:paraId="627A1F12" w14:textId="77777777" w:rsidR="00453B91" w:rsidRDefault="00453B91" w:rsidP="0025656E">
      <w:pPr>
        <w:pStyle w:val="GraphicAnchor"/>
      </w:pPr>
      <w:r w:rsidRPr="00C46B32"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5B36D8AC" wp14:editId="62232B21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171235886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1430648785" name="Rectangle 1430648785" title="Background Placeholder"/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97195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75813499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06582910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979071689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82028569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4071494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46976081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16438470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5870525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59872501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4111538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53650816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15CB4D" id="Group 2" o:spid="_x0000_s1026" alt="&quot;&quot;" style="position:absolute;margin-left:-35pt;margin-top:-35pt;width:11in;height:612.75pt;z-index:-251636736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">
                <v:rect id="Rectangle 1430648785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" path="m,21600l21600,,,,,21600xe" fillcolor="#ddd [3204]" stroked="f" strokeweight="1pt">
                  <v:fill color2="#ddd [3204]" rotate="t" angle="315" colors="0 #ddd;19661f #b2b2b2;.5 #969696;45875f #b2b2b2;1 #ddd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" path="m,21600r16687,l21600,,4913,,,21600xe" fillcolor="#ddd [3204]" stroked="f" strokeweight="1pt">
                  <v:fill color2="#ddd [3204]" rotate="t" angle="90" colors="0 #ddd;19661f #b2b2b2;.5 #969696;45875f #b2b2b2;1 #ddd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" path="m21600,l,21600r21600,l21600,xe" fillcolor="#ddd [3204]" stroked="f" strokeweight="1pt">
                  <v:fill color2="#ddd [3204]" angle="315" colors="0 #ddd;19661f #b2b2b2;.5 #969696;45875f #b2b2b2;1 #ddd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1"/>
        <w:gridCol w:w="1342"/>
        <w:gridCol w:w="1341"/>
        <w:gridCol w:w="1342"/>
        <w:gridCol w:w="2683"/>
        <w:gridCol w:w="2685"/>
        <w:gridCol w:w="894"/>
        <w:gridCol w:w="448"/>
        <w:gridCol w:w="1343"/>
      </w:tblGrid>
      <w:tr w:rsidR="00453B91" w14:paraId="612061E5" w14:textId="77777777" w:rsidTr="00BE2FAA">
        <w:trPr>
          <w:trHeight w:val="2369"/>
        </w:trPr>
        <w:tc>
          <w:tcPr>
            <w:tcW w:w="1341" w:type="dxa"/>
          </w:tcPr>
          <w:p w14:paraId="0206E4F6" w14:textId="77777777" w:rsidR="00453B91" w:rsidRDefault="00453B91"/>
        </w:tc>
        <w:tc>
          <w:tcPr>
            <w:tcW w:w="10287" w:type="dxa"/>
            <w:gridSpan w:val="6"/>
            <w:vAlign w:val="center"/>
          </w:tcPr>
          <w:p w14:paraId="5D8A68AA" w14:textId="77777777" w:rsidR="00453B91" w:rsidRDefault="00453B91" w:rsidP="00C46B32">
            <w:pPr>
              <w:pStyle w:val="Heading1"/>
              <w:jc w:val="right"/>
            </w:pPr>
            <w:sdt>
              <w:sdtPr>
                <w:id w:val="588575168"/>
                <w:placeholder>
                  <w:docPart w:val="F29C8E1D8C13471E87DFAB5AAA45F90E"/>
                </w:placeholder>
                <w:temporary/>
                <w:showingPlcHdr/>
                <w15:appearance w15:val="hidden"/>
              </w:sdtPr>
              <w:sdtContent>
                <w:r w:rsidRPr="00BE2FAA">
                  <w:rPr>
                    <w:color w:val="7C7C7C" w:themeColor="background2" w:themeShade="80"/>
                  </w:rPr>
                  <w:t>CERTIFICATE</w:t>
                </w:r>
                <w:r w:rsidRPr="00BE2FAA">
                  <w:rPr>
                    <w:color w:val="7C7C7C" w:themeColor="background2" w:themeShade="80"/>
                  </w:rPr>
                  <w:br/>
                  <w:t>of ACHIEVEMENT</w:t>
                </w:r>
              </w:sdtContent>
            </w:sdt>
          </w:p>
        </w:tc>
        <w:tc>
          <w:tcPr>
            <w:tcW w:w="1789" w:type="dxa"/>
            <w:gridSpan w:val="2"/>
          </w:tcPr>
          <w:p w14:paraId="21DE1D8D" w14:textId="77777777" w:rsidR="00453B91" w:rsidRDefault="00453B91"/>
        </w:tc>
      </w:tr>
      <w:tr w:rsidR="00453B91" w14:paraId="045F6F4C" w14:textId="77777777" w:rsidTr="00BE2FAA">
        <w:trPr>
          <w:trHeight w:val="375"/>
        </w:trPr>
        <w:tc>
          <w:tcPr>
            <w:tcW w:w="13419" w:type="dxa"/>
            <w:gridSpan w:val="9"/>
          </w:tcPr>
          <w:p w14:paraId="32586675" w14:textId="77777777" w:rsidR="00453B91" w:rsidRDefault="00453B91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7A3A795C" wp14:editId="304EBF99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2450384" name="Rectangle 22245038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8446EB" id="Rectangle 222450384" o:spid="_x0000_s1026" alt="&quot;&quot;" style="position:absolute;margin-left:254pt;margin-top:20.35pt;width:212pt;height:21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" fillcolor="#ddd [3204]" stroked="f" strokeweight="2pt">
                      <v:fill color2="#ddd [3204]" rotate="t" angle="90" colors="0 #ddd;19661f #b2b2b2;.5 #969696;45875f #b2b2b2;1 #ddd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453B91" w14:paraId="32A6A760" w14:textId="77777777" w:rsidTr="00BE2FAA">
        <w:trPr>
          <w:trHeight w:val="355"/>
        </w:trPr>
        <w:tc>
          <w:tcPr>
            <w:tcW w:w="2683" w:type="dxa"/>
            <w:gridSpan w:val="2"/>
          </w:tcPr>
          <w:p w14:paraId="5C3D7373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3C82EF80" w14:textId="77777777" w:rsidR="00453B91" w:rsidRPr="00292168" w:rsidRDefault="00453B91" w:rsidP="00EE5A14">
            <w:pPr>
              <w:pStyle w:val="Heading2"/>
            </w:pPr>
            <w:sdt>
              <w:sdtPr>
                <w:id w:val="-1087614443"/>
                <w:placeholder>
                  <w:docPart w:val="3EBF2ABF3A6942B38EF6E8D1C05D307C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683" w:type="dxa"/>
            <w:gridSpan w:val="3"/>
          </w:tcPr>
          <w:p w14:paraId="062ACA7C" w14:textId="77777777" w:rsidR="00453B91" w:rsidRDefault="00453B91"/>
        </w:tc>
      </w:tr>
      <w:tr w:rsidR="00453B91" w14:paraId="6701FEAD" w14:textId="77777777" w:rsidTr="00BE2FAA">
        <w:trPr>
          <w:trHeight w:val="745"/>
        </w:trPr>
        <w:tc>
          <w:tcPr>
            <w:tcW w:w="13419" w:type="dxa"/>
            <w:gridSpan w:val="9"/>
          </w:tcPr>
          <w:p w14:paraId="3E6FEDC9" w14:textId="77777777" w:rsidR="00453B91" w:rsidRDefault="00453B91"/>
        </w:tc>
      </w:tr>
      <w:tr w:rsidR="00453B91" w14:paraId="6C155F30" w14:textId="77777777" w:rsidTr="00BE2FAA">
        <w:trPr>
          <w:trHeight w:val="1997"/>
        </w:trPr>
        <w:tc>
          <w:tcPr>
            <w:tcW w:w="1341" w:type="dxa"/>
          </w:tcPr>
          <w:p w14:paraId="529417B3" w14:textId="77777777" w:rsidR="00453B91" w:rsidRDefault="00453B91"/>
        </w:tc>
        <w:tc>
          <w:tcPr>
            <w:tcW w:w="10735" w:type="dxa"/>
            <w:gridSpan w:val="7"/>
          </w:tcPr>
          <w:p w14:paraId="165E1A9A" w14:textId="77777777" w:rsidR="00453B91" w:rsidRPr="00BE2FAA" w:rsidRDefault="00453B91" w:rsidP="00DD00C7">
            <w:pPr>
              <w:pStyle w:val="Heading1Alt"/>
              <w:rPr>
                <w:sz w:val="40"/>
                <w:szCs w:val="40"/>
              </w:rPr>
            </w:pPr>
            <w:r w:rsidRPr="00D542BE">
              <w:rPr>
                <w:noProof/>
                <w:sz w:val="40"/>
                <w:szCs w:val="40"/>
              </w:rPr>
              <w:t>Gandhi</w:t>
            </w:r>
          </w:p>
          <w:p w14:paraId="332F40FD" w14:textId="77777777" w:rsidR="00453B91" w:rsidRDefault="00453B91" w:rsidP="00DD00C7">
            <w:pPr>
              <w:pStyle w:val="Heading1Alt"/>
              <w:rPr>
                <w:sz w:val="30"/>
                <w:szCs w:val="30"/>
              </w:rPr>
            </w:pPr>
            <w:r w:rsidRPr="00BE2FAA">
              <w:rPr>
                <w:sz w:val="24"/>
              </w:rPr>
              <w:t>A certificate of appreciation form is a template that can be reused b teachers, businesses, and other organizations. Its purpose is to provide a small gift to someone who made a difference. ... This small token can help encourage others continue to perform in such a way that benefits the organization presenting it</w:t>
            </w:r>
            <w:r w:rsidRPr="00BE2FAA">
              <w:rPr>
                <w:sz w:val="30"/>
                <w:szCs w:val="30"/>
              </w:rPr>
              <w:t>.</w:t>
            </w:r>
          </w:p>
          <w:p w14:paraId="36DD08D8" w14:textId="77777777" w:rsidR="00453B91" w:rsidRPr="00BE2FAA" w:rsidRDefault="00453B91" w:rsidP="00DD00C7">
            <w:pPr>
              <w:pStyle w:val="Heading1Alt"/>
              <w:rPr>
                <w:sz w:val="30"/>
                <w:szCs w:val="30"/>
              </w:rPr>
            </w:pPr>
          </w:p>
        </w:tc>
        <w:tc>
          <w:tcPr>
            <w:tcW w:w="1341" w:type="dxa"/>
          </w:tcPr>
          <w:p w14:paraId="58A925A0" w14:textId="77777777" w:rsidR="00453B91" w:rsidRDefault="00453B91"/>
        </w:tc>
      </w:tr>
      <w:tr w:rsidR="00453B91" w14:paraId="4D30DE14" w14:textId="77777777" w:rsidTr="00BE2FAA">
        <w:trPr>
          <w:trHeight w:val="252"/>
        </w:trPr>
        <w:tc>
          <w:tcPr>
            <w:tcW w:w="2683" w:type="dxa"/>
            <w:gridSpan w:val="2"/>
          </w:tcPr>
          <w:p w14:paraId="0AF19C24" w14:textId="77777777" w:rsidR="00453B91" w:rsidRDefault="00453B91"/>
        </w:tc>
        <w:tc>
          <w:tcPr>
            <w:tcW w:w="2683" w:type="dxa"/>
            <w:gridSpan w:val="2"/>
          </w:tcPr>
          <w:p w14:paraId="71FFD389" w14:textId="77777777" w:rsidR="00453B91" w:rsidRDefault="00453B91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5819301D" wp14:editId="5957B914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1054609353" name="Rectangle 10546093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BCACB3" id="Rectangle 1054609353" o:spid="_x0000_s1026" alt="&quot;&quot;" style="position:absolute;margin-left:89.1pt;margin-top:15pt;width:251.95pt;height:21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" fillcolor="#ddd [3204]" stroked="f" strokeweight="2pt">
                      <v:fill color2="#ddd [3204]" rotate="t" angle="90" colors="0 #ddd;19661f #b2b2b2;.5 #969696;45875f #b2b2b2;1 #ddd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683" w:type="dxa"/>
          </w:tcPr>
          <w:p w14:paraId="7E633364" w14:textId="77777777" w:rsidR="00453B91" w:rsidRDefault="00453B91"/>
        </w:tc>
        <w:tc>
          <w:tcPr>
            <w:tcW w:w="2683" w:type="dxa"/>
          </w:tcPr>
          <w:p w14:paraId="3EB770A6" w14:textId="77777777" w:rsidR="00453B91" w:rsidRDefault="00453B91"/>
        </w:tc>
        <w:tc>
          <w:tcPr>
            <w:tcW w:w="2683" w:type="dxa"/>
            <w:gridSpan w:val="3"/>
          </w:tcPr>
          <w:p w14:paraId="1E696ABF" w14:textId="77777777" w:rsidR="00453B91" w:rsidRDefault="00453B91"/>
        </w:tc>
      </w:tr>
      <w:tr w:rsidR="00453B91" w14:paraId="3C3E7C83" w14:textId="77777777" w:rsidTr="00BE2FAA">
        <w:trPr>
          <w:trHeight w:val="298"/>
        </w:trPr>
        <w:tc>
          <w:tcPr>
            <w:tcW w:w="2683" w:type="dxa"/>
            <w:gridSpan w:val="2"/>
          </w:tcPr>
          <w:p w14:paraId="66C4840C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1C0AB7F3" w14:textId="77777777" w:rsidR="00453B91" w:rsidRDefault="00453B91" w:rsidP="00EE5A14">
            <w:pPr>
              <w:pStyle w:val="Heading2"/>
            </w:pPr>
            <w:sdt>
              <w:sdtPr>
                <w:id w:val="1148089331"/>
                <w:placeholder>
                  <w:docPart w:val="BECB4373CD6847469F8AA5EBAF839AED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683" w:type="dxa"/>
            <w:gridSpan w:val="3"/>
          </w:tcPr>
          <w:p w14:paraId="623F94DB" w14:textId="77777777" w:rsidR="00453B91" w:rsidRDefault="00453B91"/>
        </w:tc>
      </w:tr>
      <w:tr w:rsidR="00453B91" w14:paraId="25D2848C" w14:textId="77777777" w:rsidTr="00BE2FAA">
        <w:trPr>
          <w:trHeight w:val="359"/>
        </w:trPr>
        <w:tc>
          <w:tcPr>
            <w:tcW w:w="2683" w:type="dxa"/>
            <w:gridSpan w:val="2"/>
          </w:tcPr>
          <w:p w14:paraId="443B7718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3854B4D4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gridSpan w:val="3"/>
          </w:tcPr>
          <w:p w14:paraId="24A9EC14" w14:textId="77777777" w:rsidR="00453B91" w:rsidRDefault="00453B91"/>
        </w:tc>
      </w:tr>
      <w:tr w:rsidR="00453B91" w14:paraId="3B43FA31" w14:textId="77777777" w:rsidTr="00BE2FAA">
        <w:trPr>
          <w:trHeight w:val="507"/>
        </w:trPr>
        <w:tc>
          <w:tcPr>
            <w:tcW w:w="2683" w:type="dxa"/>
            <w:gridSpan w:val="2"/>
          </w:tcPr>
          <w:p w14:paraId="1833BB10" w14:textId="77777777" w:rsidR="00453B91" w:rsidRDefault="00453B91"/>
        </w:tc>
        <w:tc>
          <w:tcPr>
            <w:tcW w:w="8051" w:type="dxa"/>
            <w:gridSpan w:val="4"/>
            <w:tcBorders>
              <w:bottom w:val="single" w:sz="8" w:space="0" w:color="DDDDDD" w:themeColor="accent1"/>
            </w:tcBorders>
            <w:vAlign w:val="center"/>
          </w:tcPr>
          <w:p w14:paraId="139C243D" w14:textId="77777777" w:rsidR="00453B91" w:rsidRPr="00BE2FAA" w:rsidRDefault="00453B91" w:rsidP="00BE2FAA">
            <w:pPr>
              <w:pStyle w:val="Heading2"/>
              <w:rPr>
                <w:rFonts w:ascii="Bahnschrift" w:hAnsi="Bahnschrift"/>
                <w:sz w:val="36"/>
                <w:szCs w:val="36"/>
              </w:rPr>
            </w:pPr>
            <w:r w:rsidRPr="00BE2FAA">
              <w:rPr>
                <w:rFonts w:ascii="Bahnschrift" w:hAnsi="Bahnschrift"/>
                <w:color w:val="595959" w:themeColor="text2" w:themeTint="A6"/>
                <w:sz w:val="36"/>
                <w:szCs w:val="36"/>
              </w:rPr>
              <w:t xml:space="preserve">SPRINT - </w:t>
            </w:r>
            <w:r w:rsidRPr="00BE2FAA">
              <w:rPr>
                <w:rFonts w:ascii="Bahnschrift" w:hAnsi="Bahnschrift"/>
                <w:color w:val="595959" w:themeColor="text2" w:themeTint="A6"/>
                <w:sz w:val="36"/>
                <w:szCs w:val="36"/>
              </w:rPr>
              <w:t>2025</w:t>
            </w:r>
          </w:p>
        </w:tc>
        <w:tc>
          <w:tcPr>
            <w:tcW w:w="2683" w:type="dxa"/>
            <w:gridSpan w:val="3"/>
          </w:tcPr>
          <w:p w14:paraId="68270050" w14:textId="77777777" w:rsidR="00453B91" w:rsidRDefault="00453B91"/>
        </w:tc>
      </w:tr>
      <w:tr w:rsidR="00453B91" w14:paraId="7879F115" w14:textId="77777777" w:rsidTr="00BE2FAA">
        <w:trPr>
          <w:trHeight w:val="581"/>
        </w:trPr>
        <w:tc>
          <w:tcPr>
            <w:tcW w:w="2683" w:type="dxa"/>
            <w:gridSpan w:val="2"/>
          </w:tcPr>
          <w:p w14:paraId="39E210AE" w14:textId="77777777" w:rsidR="00453B91" w:rsidRDefault="00453B91"/>
        </w:tc>
        <w:tc>
          <w:tcPr>
            <w:tcW w:w="8051" w:type="dxa"/>
            <w:gridSpan w:val="4"/>
            <w:tcBorders>
              <w:top w:val="single" w:sz="8" w:space="0" w:color="DDDDDD" w:themeColor="accent1"/>
            </w:tcBorders>
            <w:vAlign w:val="center"/>
          </w:tcPr>
          <w:p w14:paraId="30A6A5C0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gridSpan w:val="3"/>
          </w:tcPr>
          <w:p w14:paraId="0431759E" w14:textId="77777777" w:rsidR="00453B91" w:rsidRDefault="00453B91"/>
        </w:tc>
      </w:tr>
      <w:tr w:rsidR="00453B91" w14:paraId="74019E0B" w14:textId="77777777" w:rsidTr="00BE2FAA">
        <w:trPr>
          <w:trHeight w:val="581"/>
        </w:trPr>
        <w:tc>
          <w:tcPr>
            <w:tcW w:w="1341" w:type="dxa"/>
          </w:tcPr>
          <w:p w14:paraId="7922A5CA" w14:textId="77777777" w:rsidR="00453B91" w:rsidRDefault="00453B91"/>
        </w:tc>
        <w:tc>
          <w:tcPr>
            <w:tcW w:w="2683" w:type="dxa"/>
            <w:gridSpan w:val="2"/>
            <w:tcBorders>
              <w:bottom w:val="single" w:sz="8" w:space="0" w:color="DDDDDD" w:themeColor="accent1"/>
            </w:tcBorders>
            <w:vAlign w:val="center"/>
          </w:tcPr>
          <w:p w14:paraId="413F3DA1" w14:textId="77777777" w:rsidR="00453B91" w:rsidRPr="005B09BE" w:rsidRDefault="00453B91" w:rsidP="00EE5A14">
            <w:pPr>
              <w:jc w:val="center"/>
            </w:pPr>
            <w:sdt>
              <w:sdtPr>
                <w:id w:val="-1753733740"/>
                <w:placeholder>
                  <w:docPart w:val="9931755D670C4214B3A270D5B2690306"/>
                </w:placeholder>
                <w15:appearance w15:val="hidden"/>
              </w:sdtPr>
              <w:sdtContent>
                <w:r>
                  <w:t>July,08,2025</w:t>
                </w:r>
              </w:sdtContent>
            </w:sdt>
          </w:p>
        </w:tc>
        <w:tc>
          <w:tcPr>
            <w:tcW w:w="1341" w:type="dxa"/>
            <w:vAlign w:val="center"/>
          </w:tcPr>
          <w:p w14:paraId="322C1E15" w14:textId="77777777" w:rsidR="00453B91" w:rsidRPr="005B09BE" w:rsidRDefault="00453B91" w:rsidP="005B09BE">
            <w:pPr>
              <w:pStyle w:val="Heading2"/>
            </w:pPr>
          </w:p>
        </w:tc>
        <w:sdt>
          <w:sdtPr>
            <w:alias w:val="Author"/>
            <w:tag w:val=""/>
            <w:id w:val="2179718"/>
            <w:placeholder>
              <w:docPart w:val="323C380B07D646AEABABC1CF2119A65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6709" w:type="dxa"/>
                <w:gridSpan w:val="4"/>
                <w:tcBorders>
                  <w:bottom w:val="single" w:sz="8" w:space="0" w:color="DDDDDD" w:themeColor="accent1"/>
                </w:tcBorders>
                <w:vAlign w:val="center"/>
              </w:tcPr>
              <w:p w14:paraId="618AE83D" w14:textId="77777777" w:rsidR="00453B91" w:rsidRDefault="00453B91" w:rsidP="00EE5A14">
                <w:pPr>
                  <w:jc w:val="center"/>
                </w:pPr>
                <w:r>
                  <w:t>Manav Delvadiya</w:t>
                </w:r>
              </w:p>
            </w:tc>
          </w:sdtContent>
        </w:sdt>
        <w:tc>
          <w:tcPr>
            <w:tcW w:w="1341" w:type="dxa"/>
          </w:tcPr>
          <w:p w14:paraId="28FC597B" w14:textId="77777777" w:rsidR="00453B91" w:rsidRDefault="00453B91"/>
        </w:tc>
      </w:tr>
      <w:tr w:rsidR="00453B91" w14:paraId="1C760071" w14:textId="77777777" w:rsidTr="00BE2FAA">
        <w:trPr>
          <w:trHeight w:val="427"/>
        </w:trPr>
        <w:tc>
          <w:tcPr>
            <w:tcW w:w="2683" w:type="dxa"/>
            <w:gridSpan w:val="2"/>
          </w:tcPr>
          <w:p w14:paraId="7D190E71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454C0E65" w14:textId="77777777" w:rsidR="00453B91" w:rsidRPr="005B09BE" w:rsidRDefault="00453B91" w:rsidP="005B09BE">
            <w:pPr>
              <w:pStyle w:val="Heading2"/>
            </w:pPr>
            <w:r>
              <w:rPr>
                <w:noProof/>
              </w:rPr>
              <w:drawing>
                <wp:inline distT="0" distB="0" distL="0" distR="0" wp14:anchorId="1564075D" wp14:editId="33038751">
                  <wp:extent cx="762000" cy="603250"/>
                  <wp:effectExtent l="0" t="0" r="0" b="6350"/>
                  <wp:docPr id="5355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2376" name="Picture 1649237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3" w:type="dxa"/>
            <w:gridSpan w:val="3"/>
          </w:tcPr>
          <w:p w14:paraId="11D11096" w14:textId="77777777" w:rsidR="00453B91" w:rsidRDefault="00453B91"/>
        </w:tc>
      </w:tr>
      <w:tr w:rsidR="00453B91" w14:paraId="47D57AB5" w14:textId="77777777" w:rsidTr="00BE2FAA">
        <w:trPr>
          <w:trHeight w:val="859"/>
        </w:trPr>
        <w:tc>
          <w:tcPr>
            <w:tcW w:w="2683" w:type="dxa"/>
            <w:gridSpan w:val="2"/>
          </w:tcPr>
          <w:p w14:paraId="75FBC07F" w14:textId="77777777" w:rsidR="00453B91" w:rsidRDefault="00453B91"/>
        </w:tc>
        <w:tc>
          <w:tcPr>
            <w:tcW w:w="2683" w:type="dxa"/>
            <w:gridSpan w:val="2"/>
            <w:vAlign w:val="center"/>
          </w:tcPr>
          <w:p w14:paraId="5614B2FC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shd w:val="clear" w:color="auto" w:fill="F2F2F2" w:themeFill="background1" w:themeFillShade="F2"/>
            <w:vAlign w:val="center"/>
          </w:tcPr>
          <w:p w14:paraId="73234848" w14:textId="77777777" w:rsidR="00453B91" w:rsidRPr="005B09BE" w:rsidRDefault="00453B91" w:rsidP="00EE5A14">
            <w:pPr>
              <w:pStyle w:val="Heading2"/>
            </w:pPr>
          </w:p>
        </w:tc>
        <w:tc>
          <w:tcPr>
            <w:tcW w:w="2683" w:type="dxa"/>
            <w:vAlign w:val="center"/>
          </w:tcPr>
          <w:p w14:paraId="2B98F116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gridSpan w:val="3"/>
          </w:tcPr>
          <w:p w14:paraId="2565A772" w14:textId="77777777" w:rsidR="00453B91" w:rsidRDefault="00453B91"/>
        </w:tc>
      </w:tr>
    </w:tbl>
    <w:p w14:paraId="63D157BB" w14:textId="77777777" w:rsidR="00453B91" w:rsidRDefault="00453B91">
      <w:pPr>
        <w:sectPr w:rsidR="00453B91" w:rsidSect="00453B91">
          <w:pgSz w:w="15840" w:h="12240" w:orient="landscape" w:code="1"/>
          <w:pgMar w:top="720" w:right="720" w:bottom="720" w:left="720" w:header="288" w:footer="288" w:gutter="0"/>
          <w:pgNumType w:start="1"/>
          <w:cols w:space="708"/>
          <w:docGrid w:linePitch="360"/>
        </w:sectPr>
      </w:pPr>
    </w:p>
    <w:p w14:paraId="711F82F0" w14:textId="77777777" w:rsidR="00453B91" w:rsidRDefault="00453B91" w:rsidP="0025656E">
      <w:pPr>
        <w:pStyle w:val="GraphicAnchor"/>
      </w:pPr>
      <w:r w:rsidRPr="00C46B32"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483154EA" wp14:editId="279367E1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1464702361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187834558" name="Rectangle 187834558" title="Background Placeholder"/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883471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04561016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37212421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31283614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15961880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30655833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65591075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27750103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15819855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3204350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000370625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13419670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66FD79" id="Group 2" o:spid="_x0000_s1026" alt="&quot;&quot;" style="position:absolute;margin-left:-35pt;margin-top:-35pt;width:11in;height:612.75pt;z-index:-251632640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">
                <v:rect id="Rectangle 187834558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" path="m,21600l21600,,,,,21600xe" fillcolor="#ddd [3204]" stroked="f" strokeweight="1pt">
                  <v:fill color2="#ddd [3204]" rotate="t" angle="315" colors="0 #ddd;19661f #b2b2b2;.5 #969696;45875f #b2b2b2;1 #ddd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" path="m,21600r16687,l21600,,4913,,,21600xe" fillcolor="#ddd [3204]" stroked="f" strokeweight="1pt">
                  <v:fill color2="#ddd [3204]" rotate="t" angle="90" colors="0 #ddd;19661f #b2b2b2;.5 #969696;45875f #b2b2b2;1 #ddd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" path="m21600,l,21600r21600,l21600,xe" fillcolor="#ddd [3204]" stroked="f" strokeweight="1pt">
                  <v:fill color2="#ddd [3204]" angle="315" colors="0 #ddd;19661f #b2b2b2;.5 #969696;45875f #b2b2b2;1 #ddd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1"/>
        <w:gridCol w:w="1342"/>
        <w:gridCol w:w="1341"/>
        <w:gridCol w:w="1342"/>
        <w:gridCol w:w="2683"/>
        <w:gridCol w:w="2685"/>
        <w:gridCol w:w="894"/>
        <w:gridCol w:w="448"/>
        <w:gridCol w:w="1343"/>
      </w:tblGrid>
      <w:tr w:rsidR="00453B91" w14:paraId="31EF5175" w14:textId="77777777" w:rsidTr="00BE2FAA">
        <w:trPr>
          <w:trHeight w:val="2369"/>
        </w:trPr>
        <w:tc>
          <w:tcPr>
            <w:tcW w:w="1341" w:type="dxa"/>
          </w:tcPr>
          <w:p w14:paraId="60EF2181" w14:textId="77777777" w:rsidR="00453B91" w:rsidRDefault="00453B91"/>
        </w:tc>
        <w:tc>
          <w:tcPr>
            <w:tcW w:w="10287" w:type="dxa"/>
            <w:gridSpan w:val="6"/>
            <w:vAlign w:val="center"/>
          </w:tcPr>
          <w:p w14:paraId="50E5367E" w14:textId="77777777" w:rsidR="00453B91" w:rsidRDefault="00453B91" w:rsidP="00C46B32">
            <w:pPr>
              <w:pStyle w:val="Heading1"/>
              <w:jc w:val="right"/>
            </w:pPr>
            <w:sdt>
              <w:sdtPr>
                <w:id w:val="447980167"/>
                <w:placeholder>
                  <w:docPart w:val="7AFA0B6597894AC7B84D477ACF4DC94B"/>
                </w:placeholder>
                <w:temporary/>
                <w:showingPlcHdr/>
                <w15:appearance w15:val="hidden"/>
              </w:sdtPr>
              <w:sdtContent>
                <w:r w:rsidRPr="00BE2FAA">
                  <w:rPr>
                    <w:color w:val="7C7C7C" w:themeColor="background2" w:themeShade="80"/>
                  </w:rPr>
                  <w:t>CERTIFICATE</w:t>
                </w:r>
                <w:r w:rsidRPr="00BE2FAA">
                  <w:rPr>
                    <w:color w:val="7C7C7C" w:themeColor="background2" w:themeShade="80"/>
                  </w:rPr>
                  <w:br/>
                  <w:t>of ACHIEVEMENT</w:t>
                </w:r>
              </w:sdtContent>
            </w:sdt>
          </w:p>
        </w:tc>
        <w:tc>
          <w:tcPr>
            <w:tcW w:w="1789" w:type="dxa"/>
            <w:gridSpan w:val="2"/>
          </w:tcPr>
          <w:p w14:paraId="04685772" w14:textId="77777777" w:rsidR="00453B91" w:rsidRDefault="00453B91"/>
        </w:tc>
      </w:tr>
      <w:tr w:rsidR="00453B91" w14:paraId="4AFB8DC9" w14:textId="77777777" w:rsidTr="00BE2FAA">
        <w:trPr>
          <w:trHeight w:val="375"/>
        </w:trPr>
        <w:tc>
          <w:tcPr>
            <w:tcW w:w="13419" w:type="dxa"/>
            <w:gridSpan w:val="9"/>
          </w:tcPr>
          <w:p w14:paraId="4514D350" w14:textId="77777777" w:rsidR="00453B91" w:rsidRDefault="00453B91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5D04F888" wp14:editId="22BF526C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1846235023" name="Rectangle 18462350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1F81BB" id="Rectangle 1846235023" o:spid="_x0000_s1026" alt="&quot;&quot;" style="position:absolute;margin-left:254pt;margin-top:20.35pt;width:212pt;height:21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" fillcolor="#ddd [3204]" stroked="f" strokeweight="2pt">
                      <v:fill color2="#ddd [3204]" rotate="t" angle="90" colors="0 #ddd;19661f #b2b2b2;.5 #969696;45875f #b2b2b2;1 #ddd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453B91" w14:paraId="5CE06383" w14:textId="77777777" w:rsidTr="00BE2FAA">
        <w:trPr>
          <w:trHeight w:val="355"/>
        </w:trPr>
        <w:tc>
          <w:tcPr>
            <w:tcW w:w="2683" w:type="dxa"/>
            <w:gridSpan w:val="2"/>
          </w:tcPr>
          <w:p w14:paraId="2F7B3D2D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25E6A311" w14:textId="77777777" w:rsidR="00453B91" w:rsidRPr="00292168" w:rsidRDefault="00453B91" w:rsidP="00EE5A14">
            <w:pPr>
              <w:pStyle w:val="Heading2"/>
            </w:pPr>
            <w:sdt>
              <w:sdtPr>
                <w:id w:val="1705675963"/>
                <w:placeholder>
                  <w:docPart w:val="57D4C006D47F4F02A0046B256736AD83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683" w:type="dxa"/>
            <w:gridSpan w:val="3"/>
          </w:tcPr>
          <w:p w14:paraId="1C0A941A" w14:textId="77777777" w:rsidR="00453B91" w:rsidRDefault="00453B91"/>
        </w:tc>
      </w:tr>
      <w:tr w:rsidR="00453B91" w14:paraId="3EE0248D" w14:textId="77777777" w:rsidTr="00BE2FAA">
        <w:trPr>
          <w:trHeight w:val="745"/>
        </w:trPr>
        <w:tc>
          <w:tcPr>
            <w:tcW w:w="13419" w:type="dxa"/>
            <w:gridSpan w:val="9"/>
          </w:tcPr>
          <w:p w14:paraId="27569007" w14:textId="77777777" w:rsidR="00453B91" w:rsidRDefault="00453B91"/>
        </w:tc>
      </w:tr>
      <w:tr w:rsidR="00453B91" w14:paraId="6787530E" w14:textId="77777777" w:rsidTr="00BE2FAA">
        <w:trPr>
          <w:trHeight w:val="1997"/>
        </w:trPr>
        <w:tc>
          <w:tcPr>
            <w:tcW w:w="1341" w:type="dxa"/>
          </w:tcPr>
          <w:p w14:paraId="37E6FE0E" w14:textId="77777777" w:rsidR="00453B91" w:rsidRDefault="00453B91"/>
        </w:tc>
        <w:tc>
          <w:tcPr>
            <w:tcW w:w="10735" w:type="dxa"/>
            <w:gridSpan w:val="7"/>
          </w:tcPr>
          <w:p w14:paraId="33AD27D8" w14:textId="77777777" w:rsidR="00453B91" w:rsidRPr="00BE2FAA" w:rsidRDefault="00453B91" w:rsidP="00DD00C7">
            <w:pPr>
              <w:pStyle w:val="Heading1Alt"/>
              <w:rPr>
                <w:sz w:val="40"/>
                <w:szCs w:val="40"/>
              </w:rPr>
            </w:pPr>
            <w:r w:rsidRPr="00D542BE">
              <w:rPr>
                <w:noProof/>
                <w:sz w:val="40"/>
                <w:szCs w:val="40"/>
              </w:rPr>
              <w:t>Yashvi</w:t>
            </w:r>
          </w:p>
          <w:p w14:paraId="14DE4B42" w14:textId="77777777" w:rsidR="00453B91" w:rsidRDefault="00453B91" w:rsidP="00DD00C7">
            <w:pPr>
              <w:pStyle w:val="Heading1Alt"/>
              <w:rPr>
                <w:sz w:val="30"/>
                <w:szCs w:val="30"/>
              </w:rPr>
            </w:pPr>
            <w:r w:rsidRPr="00BE2FAA">
              <w:rPr>
                <w:sz w:val="24"/>
              </w:rPr>
              <w:t>A certificate of appreciation form is a template that can be reused b teachers, businesses, and other organizations. Its purpose is to provide a small gift to someone who made a difference. ... This small token can help encourage others continue to perform in such a way that benefits the organization presenting it</w:t>
            </w:r>
            <w:r w:rsidRPr="00BE2FAA">
              <w:rPr>
                <w:sz w:val="30"/>
                <w:szCs w:val="30"/>
              </w:rPr>
              <w:t>.</w:t>
            </w:r>
          </w:p>
          <w:p w14:paraId="2EF9E8E3" w14:textId="77777777" w:rsidR="00453B91" w:rsidRPr="00BE2FAA" w:rsidRDefault="00453B91" w:rsidP="00DD00C7">
            <w:pPr>
              <w:pStyle w:val="Heading1Alt"/>
              <w:rPr>
                <w:sz w:val="30"/>
                <w:szCs w:val="30"/>
              </w:rPr>
            </w:pPr>
          </w:p>
        </w:tc>
        <w:tc>
          <w:tcPr>
            <w:tcW w:w="1341" w:type="dxa"/>
          </w:tcPr>
          <w:p w14:paraId="44681200" w14:textId="77777777" w:rsidR="00453B91" w:rsidRDefault="00453B91"/>
        </w:tc>
      </w:tr>
      <w:tr w:rsidR="00453B91" w14:paraId="49B555A5" w14:textId="77777777" w:rsidTr="00BE2FAA">
        <w:trPr>
          <w:trHeight w:val="252"/>
        </w:trPr>
        <w:tc>
          <w:tcPr>
            <w:tcW w:w="2683" w:type="dxa"/>
            <w:gridSpan w:val="2"/>
          </w:tcPr>
          <w:p w14:paraId="4D8A1DBF" w14:textId="77777777" w:rsidR="00453B91" w:rsidRDefault="00453B91"/>
        </w:tc>
        <w:tc>
          <w:tcPr>
            <w:tcW w:w="2683" w:type="dxa"/>
            <w:gridSpan w:val="2"/>
          </w:tcPr>
          <w:p w14:paraId="46A4042C" w14:textId="77777777" w:rsidR="00453B91" w:rsidRDefault="00453B91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20C9CAFC" wp14:editId="787CDF8A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20608714" name="Rectangle 22060871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6111BF" id="Rectangle 220608714" o:spid="_x0000_s1026" alt="&quot;&quot;" style="position:absolute;margin-left:89.1pt;margin-top:15pt;width:251.95pt;height:21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" fillcolor="#ddd [3204]" stroked="f" strokeweight="2pt">
                      <v:fill color2="#ddd [3204]" rotate="t" angle="90" colors="0 #ddd;19661f #b2b2b2;.5 #969696;45875f #b2b2b2;1 #ddd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683" w:type="dxa"/>
          </w:tcPr>
          <w:p w14:paraId="1D40F962" w14:textId="77777777" w:rsidR="00453B91" w:rsidRDefault="00453B91"/>
        </w:tc>
        <w:tc>
          <w:tcPr>
            <w:tcW w:w="2683" w:type="dxa"/>
          </w:tcPr>
          <w:p w14:paraId="60ABDF92" w14:textId="77777777" w:rsidR="00453B91" w:rsidRDefault="00453B91"/>
        </w:tc>
        <w:tc>
          <w:tcPr>
            <w:tcW w:w="2683" w:type="dxa"/>
            <w:gridSpan w:val="3"/>
          </w:tcPr>
          <w:p w14:paraId="3CACBC01" w14:textId="77777777" w:rsidR="00453B91" w:rsidRDefault="00453B91"/>
        </w:tc>
      </w:tr>
      <w:tr w:rsidR="00453B91" w14:paraId="02AA71A6" w14:textId="77777777" w:rsidTr="00BE2FAA">
        <w:trPr>
          <w:trHeight w:val="298"/>
        </w:trPr>
        <w:tc>
          <w:tcPr>
            <w:tcW w:w="2683" w:type="dxa"/>
            <w:gridSpan w:val="2"/>
          </w:tcPr>
          <w:p w14:paraId="4CA36844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33E3E3ED" w14:textId="77777777" w:rsidR="00453B91" w:rsidRDefault="00453B91" w:rsidP="00EE5A14">
            <w:pPr>
              <w:pStyle w:val="Heading2"/>
            </w:pPr>
            <w:sdt>
              <w:sdtPr>
                <w:id w:val="1188179538"/>
                <w:placeholder>
                  <w:docPart w:val="5226058527AA4B39A02980579BC42FB7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683" w:type="dxa"/>
            <w:gridSpan w:val="3"/>
          </w:tcPr>
          <w:p w14:paraId="48ABD22A" w14:textId="77777777" w:rsidR="00453B91" w:rsidRDefault="00453B91"/>
        </w:tc>
      </w:tr>
      <w:tr w:rsidR="00453B91" w14:paraId="0C9B23F4" w14:textId="77777777" w:rsidTr="00BE2FAA">
        <w:trPr>
          <w:trHeight w:val="359"/>
        </w:trPr>
        <w:tc>
          <w:tcPr>
            <w:tcW w:w="2683" w:type="dxa"/>
            <w:gridSpan w:val="2"/>
          </w:tcPr>
          <w:p w14:paraId="5FD69F5B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47AC4CCA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gridSpan w:val="3"/>
          </w:tcPr>
          <w:p w14:paraId="380AACFC" w14:textId="77777777" w:rsidR="00453B91" w:rsidRDefault="00453B91"/>
        </w:tc>
      </w:tr>
      <w:tr w:rsidR="00453B91" w14:paraId="1EA17C8E" w14:textId="77777777" w:rsidTr="00BE2FAA">
        <w:trPr>
          <w:trHeight w:val="507"/>
        </w:trPr>
        <w:tc>
          <w:tcPr>
            <w:tcW w:w="2683" w:type="dxa"/>
            <w:gridSpan w:val="2"/>
          </w:tcPr>
          <w:p w14:paraId="36BF0A67" w14:textId="77777777" w:rsidR="00453B91" w:rsidRDefault="00453B91"/>
        </w:tc>
        <w:tc>
          <w:tcPr>
            <w:tcW w:w="8051" w:type="dxa"/>
            <w:gridSpan w:val="4"/>
            <w:tcBorders>
              <w:bottom w:val="single" w:sz="8" w:space="0" w:color="DDDDDD" w:themeColor="accent1"/>
            </w:tcBorders>
            <w:vAlign w:val="center"/>
          </w:tcPr>
          <w:p w14:paraId="59FEE530" w14:textId="77777777" w:rsidR="00453B91" w:rsidRPr="00BE2FAA" w:rsidRDefault="00453B91" w:rsidP="00BE2FAA">
            <w:pPr>
              <w:pStyle w:val="Heading2"/>
              <w:rPr>
                <w:rFonts w:ascii="Bahnschrift" w:hAnsi="Bahnschrift"/>
                <w:sz w:val="36"/>
                <w:szCs w:val="36"/>
              </w:rPr>
            </w:pPr>
            <w:r w:rsidRPr="00BE2FAA">
              <w:rPr>
                <w:rFonts w:ascii="Bahnschrift" w:hAnsi="Bahnschrift"/>
                <w:color w:val="595959" w:themeColor="text2" w:themeTint="A6"/>
                <w:sz w:val="36"/>
                <w:szCs w:val="36"/>
              </w:rPr>
              <w:t xml:space="preserve">SPRINT - </w:t>
            </w:r>
            <w:r w:rsidRPr="00BE2FAA">
              <w:rPr>
                <w:rFonts w:ascii="Bahnschrift" w:hAnsi="Bahnschrift"/>
                <w:color w:val="595959" w:themeColor="text2" w:themeTint="A6"/>
                <w:sz w:val="36"/>
                <w:szCs w:val="36"/>
              </w:rPr>
              <w:t>2025</w:t>
            </w:r>
          </w:p>
        </w:tc>
        <w:tc>
          <w:tcPr>
            <w:tcW w:w="2683" w:type="dxa"/>
            <w:gridSpan w:val="3"/>
          </w:tcPr>
          <w:p w14:paraId="22AB3F20" w14:textId="77777777" w:rsidR="00453B91" w:rsidRDefault="00453B91"/>
        </w:tc>
      </w:tr>
      <w:tr w:rsidR="00453B91" w14:paraId="7496D52D" w14:textId="77777777" w:rsidTr="00BE2FAA">
        <w:trPr>
          <w:trHeight w:val="581"/>
        </w:trPr>
        <w:tc>
          <w:tcPr>
            <w:tcW w:w="2683" w:type="dxa"/>
            <w:gridSpan w:val="2"/>
          </w:tcPr>
          <w:p w14:paraId="34340377" w14:textId="77777777" w:rsidR="00453B91" w:rsidRDefault="00453B91"/>
        </w:tc>
        <w:tc>
          <w:tcPr>
            <w:tcW w:w="8051" w:type="dxa"/>
            <w:gridSpan w:val="4"/>
            <w:tcBorders>
              <w:top w:val="single" w:sz="8" w:space="0" w:color="DDDDDD" w:themeColor="accent1"/>
            </w:tcBorders>
            <w:vAlign w:val="center"/>
          </w:tcPr>
          <w:p w14:paraId="4A75C8B1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gridSpan w:val="3"/>
          </w:tcPr>
          <w:p w14:paraId="23A10DB0" w14:textId="77777777" w:rsidR="00453B91" w:rsidRDefault="00453B91"/>
        </w:tc>
      </w:tr>
      <w:tr w:rsidR="00453B91" w14:paraId="06D1C80B" w14:textId="77777777" w:rsidTr="00BE2FAA">
        <w:trPr>
          <w:trHeight w:val="581"/>
        </w:trPr>
        <w:tc>
          <w:tcPr>
            <w:tcW w:w="1341" w:type="dxa"/>
          </w:tcPr>
          <w:p w14:paraId="597D210C" w14:textId="77777777" w:rsidR="00453B91" w:rsidRDefault="00453B91"/>
        </w:tc>
        <w:tc>
          <w:tcPr>
            <w:tcW w:w="2683" w:type="dxa"/>
            <w:gridSpan w:val="2"/>
            <w:tcBorders>
              <w:bottom w:val="single" w:sz="8" w:space="0" w:color="DDDDDD" w:themeColor="accent1"/>
            </w:tcBorders>
            <w:vAlign w:val="center"/>
          </w:tcPr>
          <w:p w14:paraId="3069B362" w14:textId="77777777" w:rsidR="00453B91" w:rsidRPr="005B09BE" w:rsidRDefault="00453B91" w:rsidP="00EE5A14">
            <w:pPr>
              <w:jc w:val="center"/>
            </w:pPr>
            <w:sdt>
              <w:sdtPr>
                <w:id w:val="1176462164"/>
                <w:placeholder>
                  <w:docPart w:val="0F4B014E14B34C769B134A98594B20FB"/>
                </w:placeholder>
                <w15:appearance w15:val="hidden"/>
              </w:sdtPr>
              <w:sdtContent>
                <w:r>
                  <w:t>July,08,2025</w:t>
                </w:r>
              </w:sdtContent>
            </w:sdt>
          </w:p>
        </w:tc>
        <w:tc>
          <w:tcPr>
            <w:tcW w:w="1341" w:type="dxa"/>
            <w:vAlign w:val="center"/>
          </w:tcPr>
          <w:p w14:paraId="62139143" w14:textId="77777777" w:rsidR="00453B91" w:rsidRPr="005B09BE" w:rsidRDefault="00453B91" w:rsidP="005B09BE">
            <w:pPr>
              <w:pStyle w:val="Heading2"/>
            </w:pPr>
          </w:p>
        </w:tc>
        <w:sdt>
          <w:sdtPr>
            <w:alias w:val="Author"/>
            <w:tag w:val=""/>
            <w:id w:val="-178431840"/>
            <w:placeholder>
              <w:docPart w:val="CE5143843A964698BD8C239CF9AE54A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6709" w:type="dxa"/>
                <w:gridSpan w:val="4"/>
                <w:tcBorders>
                  <w:bottom w:val="single" w:sz="8" w:space="0" w:color="DDDDDD" w:themeColor="accent1"/>
                </w:tcBorders>
                <w:vAlign w:val="center"/>
              </w:tcPr>
              <w:p w14:paraId="23B8AF4D" w14:textId="77777777" w:rsidR="00453B91" w:rsidRDefault="00453B91" w:rsidP="00EE5A14">
                <w:pPr>
                  <w:jc w:val="center"/>
                </w:pPr>
                <w:r>
                  <w:t>Manav Delvadiya</w:t>
                </w:r>
              </w:p>
            </w:tc>
          </w:sdtContent>
        </w:sdt>
        <w:tc>
          <w:tcPr>
            <w:tcW w:w="1341" w:type="dxa"/>
          </w:tcPr>
          <w:p w14:paraId="7F29EF64" w14:textId="77777777" w:rsidR="00453B91" w:rsidRDefault="00453B91"/>
        </w:tc>
      </w:tr>
      <w:tr w:rsidR="00453B91" w14:paraId="7D96A408" w14:textId="77777777" w:rsidTr="00BE2FAA">
        <w:trPr>
          <w:trHeight w:val="427"/>
        </w:trPr>
        <w:tc>
          <w:tcPr>
            <w:tcW w:w="2683" w:type="dxa"/>
            <w:gridSpan w:val="2"/>
          </w:tcPr>
          <w:p w14:paraId="38F3F316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01C16977" w14:textId="77777777" w:rsidR="00453B91" w:rsidRPr="005B09BE" w:rsidRDefault="00453B91" w:rsidP="005B09BE">
            <w:pPr>
              <w:pStyle w:val="Heading2"/>
            </w:pPr>
            <w:r>
              <w:rPr>
                <w:noProof/>
              </w:rPr>
              <w:drawing>
                <wp:inline distT="0" distB="0" distL="0" distR="0" wp14:anchorId="6998A199" wp14:editId="07FA93C4">
                  <wp:extent cx="762000" cy="603250"/>
                  <wp:effectExtent l="0" t="0" r="0" b="6350"/>
                  <wp:docPr id="2314833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2376" name="Picture 1649237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3" w:type="dxa"/>
            <w:gridSpan w:val="3"/>
          </w:tcPr>
          <w:p w14:paraId="73F79EDE" w14:textId="77777777" w:rsidR="00453B91" w:rsidRDefault="00453B91"/>
        </w:tc>
      </w:tr>
      <w:tr w:rsidR="00453B91" w14:paraId="36E5E008" w14:textId="77777777" w:rsidTr="00BE2FAA">
        <w:trPr>
          <w:trHeight w:val="859"/>
        </w:trPr>
        <w:tc>
          <w:tcPr>
            <w:tcW w:w="2683" w:type="dxa"/>
            <w:gridSpan w:val="2"/>
          </w:tcPr>
          <w:p w14:paraId="171FC1B7" w14:textId="77777777" w:rsidR="00453B91" w:rsidRDefault="00453B91"/>
        </w:tc>
        <w:tc>
          <w:tcPr>
            <w:tcW w:w="2683" w:type="dxa"/>
            <w:gridSpan w:val="2"/>
            <w:vAlign w:val="center"/>
          </w:tcPr>
          <w:p w14:paraId="3857583B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shd w:val="clear" w:color="auto" w:fill="F2F2F2" w:themeFill="background1" w:themeFillShade="F2"/>
            <w:vAlign w:val="center"/>
          </w:tcPr>
          <w:p w14:paraId="09E0A59B" w14:textId="77777777" w:rsidR="00453B91" w:rsidRPr="005B09BE" w:rsidRDefault="00453B91" w:rsidP="00EE5A14">
            <w:pPr>
              <w:pStyle w:val="Heading2"/>
            </w:pPr>
          </w:p>
        </w:tc>
        <w:tc>
          <w:tcPr>
            <w:tcW w:w="2683" w:type="dxa"/>
            <w:vAlign w:val="center"/>
          </w:tcPr>
          <w:p w14:paraId="0A3DDA71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gridSpan w:val="3"/>
          </w:tcPr>
          <w:p w14:paraId="01F1DE32" w14:textId="77777777" w:rsidR="00453B91" w:rsidRDefault="00453B91"/>
        </w:tc>
      </w:tr>
    </w:tbl>
    <w:p w14:paraId="2BD071C5" w14:textId="77777777" w:rsidR="00453B91" w:rsidRDefault="00453B91">
      <w:pPr>
        <w:sectPr w:rsidR="00453B91" w:rsidSect="00453B91">
          <w:pgSz w:w="15840" w:h="12240" w:orient="landscape" w:code="1"/>
          <w:pgMar w:top="720" w:right="720" w:bottom="720" w:left="720" w:header="288" w:footer="288" w:gutter="0"/>
          <w:pgNumType w:start="1"/>
          <w:cols w:space="708"/>
          <w:docGrid w:linePitch="360"/>
        </w:sectPr>
      </w:pPr>
    </w:p>
    <w:p w14:paraId="76A95B65" w14:textId="77777777" w:rsidR="00453B91" w:rsidRDefault="00453B91" w:rsidP="0025656E">
      <w:pPr>
        <w:pStyle w:val="GraphicAnchor"/>
      </w:pPr>
      <w:r w:rsidRPr="00C46B32"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010E4A3C" wp14:editId="1C428198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63289953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1175844734" name="Rectangle 1175844734" title="Background Placeholder"/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49022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03500513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26845247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63935437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02275993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1785532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0867254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0243625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62874791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80397246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2192425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095969291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5C320C" id="Group 2" o:spid="_x0000_s1026" alt="&quot;&quot;" style="position:absolute;margin-left:-35pt;margin-top:-35pt;width:11in;height:612.75pt;z-index:-251628544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">
                <v:rect id="Rectangle 1175844734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" path="m,21600l21600,,,,,21600xe" fillcolor="#ddd [3204]" stroked="f" strokeweight="1pt">
                  <v:fill color2="#ddd [3204]" rotate="t" angle="315" colors="0 #ddd;19661f #b2b2b2;.5 #969696;45875f #b2b2b2;1 #ddd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" path="m,21600r16687,l21600,,4913,,,21600xe" fillcolor="#ddd [3204]" stroked="f" strokeweight="1pt">
                  <v:fill color2="#ddd [3204]" rotate="t" angle="90" colors="0 #ddd;19661f #b2b2b2;.5 #969696;45875f #b2b2b2;1 #ddd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" path="m21600,l,21600r21600,l21600,xe" fillcolor="#ddd [3204]" stroked="f" strokeweight="1pt">
                  <v:fill color2="#ddd [3204]" angle="315" colors="0 #ddd;19661f #b2b2b2;.5 #969696;45875f #b2b2b2;1 #ddd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1"/>
        <w:gridCol w:w="1342"/>
        <w:gridCol w:w="1341"/>
        <w:gridCol w:w="1342"/>
        <w:gridCol w:w="2683"/>
        <w:gridCol w:w="2685"/>
        <w:gridCol w:w="894"/>
        <w:gridCol w:w="448"/>
        <w:gridCol w:w="1343"/>
      </w:tblGrid>
      <w:tr w:rsidR="00453B91" w14:paraId="39EB18BC" w14:textId="77777777" w:rsidTr="00BE2FAA">
        <w:trPr>
          <w:trHeight w:val="2369"/>
        </w:trPr>
        <w:tc>
          <w:tcPr>
            <w:tcW w:w="1341" w:type="dxa"/>
          </w:tcPr>
          <w:p w14:paraId="5A2420CF" w14:textId="77777777" w:rsidR="00453B91" w:rsidRDefault="00453B91"/>
        </w:tc>
        <w:tc>
          <w:tcPr>
            <w:tcW w:w="10287" w:type="dxa"/>
            <w:gridSpan w:val="6"/>
            <w:vAlign w:val="center"/>
          </w:tcPr>
          <w:p w14:paraId="370B8D6D" w14:textId="77777777" w:rsidR="00453B91" w:rsidRDefault="00453B91" w:rsidP="00C46B32">
            <w:pPr>
              <w:pStyle w:val="Heading1"/>
              <w:jc w:val="right"/>
            </w:pPr>
            <w:sdt>
              <w:sdtPr>
                <w:id w:val="-2049059431"/>
                <w:placeholder>
                  <w:docPart w:val="76DC1307BD9F4CED85251F2C0AD486B6"/>
                </w:placeholder>
                <w:temporary/>
                <w:showingPlcHdr/>
                <w15:appearance w15:val="hidden"/>
              </w:sdtPr>
              <w:sdtContent>
                <w:r w:rsidRPr="00BE2FAA">
                  <w:rPr>
                    <w:color w:val="7C7C7C" w:themeColor="background2" w:themeShade="80"/>
                  </w:rPr>
                  <w:t>CERTIFICATE</w:t>
                </w:r>
                <w:r w:rsidRPr="00BE2FAA">
                  <w:rPr>
                    <w:color w:val="7C7C7C" w:themeColor="background2" w:themeShade="80"/>
                  </w:rPr>
                  <w:br/>
                  <w:t>of ACHIEVEMENT</w:t>
                </w:r>
              </w:sdtContent>
            </w:sdt>
          </w:p>
        </w:tc>
        <w:tc>
          <w:tcPr>
            <w:tcW w:w="1789" w:type="dxa"/>
            <w:gridSpan w:val="2"/>
          </w:tcPr>
          <w:p w14:paraId="513D5B79" w14:textId="77777777" w:rsidR="00453B91" w:rsidRDefault="00453B91"/>
        </w:tc>
      </w:tr>
      <w:tr w:rsidR="00453B91" w14:paraId="7FB592B5" w14:textId="77777777" w:rsidTr="00BE2FAA">
        <w:trPr>
          <w:trHeight w:val="375"/>
        </w:trPr>
        <w:tc>
          <w:tcPr>
            <w:tcW w:w="13419" w:type="dxa"/>
            <w:gridSpan w:val="9"/>
          </w:tcPr>
          <w:p w14:paraId="0B20ADBB" w14:textId="77777777" w:rsidR="00453B91" w:rsidRDefault="00453B91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3E7254A0" wp14:editId="43254A24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1711621701" name="Rectangle 171162170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41BC7F" id="Rectangle 1711621701" o:spid="_x0000_s1026" alt="&quot;&quot;" style="position:absolute;margin-left:254pt;margin-top:20.35pt;width:212pt;height:21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" fillcolor="#ddd [3204]" stroked="f" strokeweight="2pt">
                      <v:fill color2="#ddd [3204]" rotate="t" angle="90" colors="0 #ddd;19661f #b2b2b2;.5 #969696;45875f #b2b2b2;1 #ddd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453B91" w14:paraId="422C268C" w14:textId="77777777" w:rsidTr="00BE2FAA">
        <w:trPr>
          <w:trHeight w:val="355"/>
        </w:trPr>
        <w:tc>
          <w:tcPr>
            <w:tcW w:w="2683" w:type="dxa"/>
            <w:gridSpan w:val="2"/>
          </w:tcPr>
          <w:p w14:paraId="73CA174C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2AECAE08" w14:textId="77777777" w:rsidR="00453B91" w:rsidRPr="00292168" w:rsidRDefault="00453B91" w:rsidP="00EE5A14">
            <w:pPr>
              <w:pStyle w:val="Heading2"/>
            </w:pPr>
            <w:sdt>
              <w:sdtPr>
                <w:id w:val="-1148582891"/>
                <w:placeholder>
                  <w:docPart w:val="8B09D81DF264459180361290E91B1A0E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683" w:type="dxa"/>
            <w:gridSpan w:val="3"/>
          </w:tcPr>
          <w:p w14:paraId="54DD2047" w14:textId="77777777" w:rsidR="00453B91" w:rsidRDefault="00453B91"/>
        </w:tc>
      </w:tr>
      <w:tr w:rsidR="00453B91" w14:paraId="64F1A40E" w14:textId="77777777" w:rsidTr="00BE2FAA">
        <w:trPr>
          <w:trHeight w:val="745"/>
        </w:trPr>
        <w:tc>
          <w:tcPr>
            <w:tcW w:w="13419" w:type="dxa"/>
            <w:gridSpan w:val="9"/>
          </w:tcPr>
          <w:p w14:paraId="32CFB222" w14:textId="77777777" w:rsidR="00453B91" w:rsidRDefault="00453B91"/>
        </w:tc>
      </w:tr>
      <w:tr w:rsidR="00453B91" w14:paraId="034AE941" w14:textId="77777777" w:rsidTr="00BE2FAA">
        <w:trPr>
          <w:trHeight w:val="1997"/>
        </w:trPr>
        <w:tc>
          <w:tcPr>
            <w:tcW w:w="1341" w:type="dxa"/>
          </w:tcPr>
          <w:p w14:paraId="252FA7E5" w14:textId="77777777" w:rsidR="00453B91" w:rsidRDefault="00453B91"/>
        </w:tc>
        <w:tc>
          <w:tcPr>
            <w:tcW w:w="10735" w:type="dxa"/>
            <w:gridSpan w:val="7"/>
          </w:tcPr>
          <w:p w14:paraId="3048CADE" w14:textId="77777777" w:rsidR="00453B91" w:rsidRPr="00BE2FAA" w:rsidRDefault="00453B91" w:rsidP="00DD00C7">
            <w:pPr>
              <w:pStyle w:val="Heading1Alt"/>
              <w:rPr>
                <w:sz w:val="40"/>
                <w:szCs w:val="40"/>
              </w:rPr>
            </w:pPr>
            <w:r w:rsidRPr="00D542BE">
              <w:rPr>
                <w:noProof/>
                <w:sz w:val="40"/>
                <w:szCs w:val="40"/>
              </w:rPr>
              <w:t>Manav</w:t>
            </w:r>
          </w:p>
          <w:p w14:paraId="739B75D8" w14:textId="77777777" w:rsidR="00453B91" w:rsidRDefault="00453B91" w:rsidP="00DD00C7">
            <w:pPr>
              <w:pStyle w:val="Heading1Alt"/>
              <w:rPr>
                <w:sz w:val="30"/>
                <w:szCs w:val="30"/>
              </w:rPr>
            </w:pPr>
            <w:r w:rsidRPr="00BE2FAA">
              <w:rPr>
                <w:sz w:val="24"/>
              </w:rPr>
              <w:t>A certificate of appreciation form is a template that can be reused b teachers, businesses, and other organizations. Its purpose is to provide a small gift to someone who made a difference. ... This small token can help encourage others continue to perform in such a way that benefits the organization presenting it</w:t>
            </w:r>
            <w:r w:rsidRPr="00BE2FAA">
              <w:rPr>
                <w:sz w:val="30"/>
                <w:szCs w:val="30"/>
              </w:rPr>
              <w:t>.</w:t>
            </w:r>
          </w:p>
          <w:p w14:paraId="2E04DF73" w14:textId="77777777" w:rsidR="00453B91" w:rsidRPr="00BE2FAA" w:rsidRDefault="00453B91" w:rsidP="00DD00C7">
            <w:pPr>
              <w:pStyle w:val="Heading1Alt"/>
              <w:rPr>
                <w:sz w:val="30"/>
                <w:szCs w:val="30"/>
              </w:rPr>
            </w:pPr>
          </w:p>
        </w:tc>
        <w:tc>
          <w:tcPr>
            <w:tcW w:w="1341" w:type="dxa"/>
          </w:tcPr>
          <w:p w14:paraId="0BFCFB8C" w14:textId="77777777" w:rsidR="00453B91" w:rsidRDefault="00453B91"/>
        </w:tc>
      </w:tr>
      <w:tr w:rsidR="00453B91" w14:paraId="2FA0C6B2" w14:textId="77777777" w:rsidTr="00BE2FAA">
        <w:trPr>
          <w:trHeight w:val="252"/>
        </w:trPr>
        <w:tc>
          <w:tcPr>
            <w:tcW w:w="2683" w:type="dxa"/>
            <w:gridSpan w:val="2"/>
          </w:tcPr>
          <w:p w14:paraId="6BE30959" w14:textId="77777777" w:rsidR="00453B91" w:rsidRDefault="00453B91"/>
        </w:tc>
        <w:tc>
          <w:tcPr>
            <w:tcW w:w="2683" w:type="dxa"/>
            <w:gridSpan w:val="2"/>
          </w:tcPr>
          <w:p w14:paraId="7FEA9803" w14:textId="77777777" w:rsidR="00453B91" w:rsidRDefault="00453B91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089A184E" wp14:editId="1AA317EB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447924288" name="Rectangle 44792428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D561EE" id="Rectangle 447924288" o:spid="_x0000_s1026" alt="&quot;&quot;" style="position:absolute;margin-left:89.1pt;margin-top:15pt;width:251.95pt;height:21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" fillcolor="#ddd [3204]" stroked="f" strokeweight="2pt">
                      <v:fill color2="#ddd [3204]" rotate="t" angle="90" colors="0 #ddd;19661f #b2b2b2;.5 #969696;45875f #b2b2b2;1 #ddd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683" w:type="dxa"/>
          </w:tcPr>
          <w:p w14:paraId="65D6A598" w14:textId="77777777" w:rsidR="00453B91" w:rsidRDefault="00453B91"/>
        </w:tc>
        <w:tc>
          <w:tcPr>
            <w:tcW w:w="2683" w:type="dxa"/>
          </w:tcPr>
          <w:p w14:paraId="769BB7D2" w14:textId="77777777" w:rsidR="00453B91" w:rsidRDefault="00453B91"/>
        </w:tc>
        <w:tc>
          <w:tcPr>
            <w:tcW w:w="2683" w:type="dxa"/>
            <w:gridSpan w:val="3"/>
          </w:tcPr>
          <w:p w14:paraId="4EE7D9F1" w14:textId="77777777" w:rsidR="00453B91" w:rsidRDefault="00453B91"/>
        </w:tc>
      </w:tr>
      <w:tr w:rsidR="00453B91" w14:paraId="5B97784B" w14:textId="77777777" w:rsidTr="00BE2FAA">
        <w:trPr>
          <w:trHeight w:val="298"/>
        </w:trPr>
        <w:tc>
          <w:tcPr>
            <w:tcW w:w="2683" w:type="dxa"/>
            <w:gridSpan w:val="2"/>
          </w:tcPr>
          <w:p w14:paraId="45F373D4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27AF6BB3" w14:textId="77777777" w:rsidR="00453B91" w:rsidRDefault="00453B91" w:rsidP="00EE5A14">
            <w:pPr>
              <w:pStyle w:val="Heading2"/>
            </w:pPr>
            <w:sdt>
              <w:sdtPr>
                <w:id w:val="-245883168"/>
                <w:placeholder>
                  <w:docPart w:val="EB9F2E5544A74B95B5D6B575E1A548A2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683" w:type="dxa"/>
            <w:gridSpan w:val="3"/>
          </w:tcPr>
          <w:p w14:paraId="0FC38A25" w14:textId="77777777" w:rsidR="00453B91" w:rsidRDefault="00453B91"/>
        </w:tc>
      </w:tr>
      <w:tr w:rsidR="00453B91" w14:paraId="7DCF76AD" w14:textId="77777777" w:rsidTr="00BE2FAA">
        <w:trPr>
          <w:trHeight w:val="359"/>
        </w:trPr>
        <w:tc>
          <w:tcPr>
            <w:tcW w:w="2683" w:type="dxa"/>
            <w:gridSpan w:val="2"/>
          </w:tcPr>
          <w:p w14:paraId="5CEEC0B1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4E633246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gridSpan w:val="3"/>
          </w:tcPr>
          <w:p w14:paraId="4E8C7774" w14:textId="77777777" w:rsidR="00453B91" w:rsidRDefault="00453B91"/>
        </w:tc>
      </w:tr>
      <w:tr w:rsidR="00453B91" w14:paraId="767CE4EB" w14:textId="77777777" w:rsidTr="00BE2FAA">
        <w:trPr>
          <w:trHeight w:val="507"/>
        </w:trPr>
        <w:tc>
          <w:tcPr>
            <w:tcW w:w="2683" w:type="dxa"/>
            <w:gridSpan w:val="2"/>
          </w:tcPr>
          <w:p w14:paraId="1B08CD60" w14:textId="77777777" w:rsidR="00453B91" w:rsidRDefault="00453B91"/>
        </w:tc>
        <w:tc>
          <w:tcPr>
            <w:tcW w:w="8051" w:type="dxa"/>
            <w:gridSpan w:val="4"/>
            <w:tcBorders>
              <w:bottom w:val="single" w:sz="8" w:space="0" w:color="DDDDDD" w:themeColor="accent1"/>
            </w:tcBorders>
            <w:vAlign w:val="center"/>
          </w:tcPr>
          <w:p w14:paraId="3BBB9F89" w14:textId="77777777" w:rsidR="00453B91" w:rsidRPr="00BE2FAA" w:rsidRDefault="00453B91" w:rsidP="00BE2FAA">
            <w:pPr>
              <w:pStyle w:val="Heading2"/>
              <w:rPr>
                <w:rFonts w:ascii="Bahnschrift" w:hAnsi="Bahnschrift"/>
                <w:sz w:val="36"/>
                <w:szCs w:val="36"/>
              </w:rPr>
            </w:pPr>
            <w:r w:rsidRPr="00BE2FAA">
              <w:rPr>
                <w:rFonts w:ascii="Bahnschrift" w:hAnsi="Bahnschrift"/>
                <w:color w:val="595959" w:themeColor="text2" w:themeTint="A6"/>
                <w:sz w:val="36"/>
                <w:szCs w:val="36"/>
              </w:rPr>
              <w:t xml:space="preserve">SPRINT - </w:t>
            </w:r>
            <w:r w:rsidRPr="00BE2FAA">
              <w:rPr>
                <w:rFonts w:ascii="Bahnschrift" w:hAnsi="Bahnschrift"/>
                <w:color w:val="595959" w:themeColor="text2" w:themeTint="A6"/>
                <w:sz w:val="36"/>
                <w:szCs w:val="36"/>
              </w:rPr>
              <w:t>2025</w:t>
            </w:r>
          </w:p>
        </w:tc>
        <w:tc>
          <w:tcPr>
            <w:tcW w:w="2683" w:type="dxa"/>
            <w:gridSpan w:val="3"/>
          </w:tcPr>
          <w:p w14:paraId="27E4256F" w14:textId="77777777" w:rsidR="00453B91" w:rsidRDefault="00453B91"/>
        </w:tc>
      </w:tr>
      <w:tr w:rsidR="00453B91" w14:paraId="70E1498B" w14:textId="77777777" w:rsidTr="00BE2FAA">
        <w:trPr>
          <w:trHeight w:val="581"/>
        </w:trPr>
        <w:tc>
          <w:tcPr>
            <w:tcW w:w="2683" w:type="dxa"/>
            <w:gridSpan w:val="2"/>
          </w:tcPr>
          <w:p w14:paraId="30670428" w14:textId="77777777" w:rsidR="00453B91" w:rsidRDefault="00453B91"/>
        </w:tc>
        <w:tc>
          <w:tcPr>
            <w:tcW w:w="8051" w:type="dxa"/>
            <w:gridSpan w:val="4"/>
            <w:tcBorders>
              <w:top w:val="single" w:sz="8" w:space="0" w:color="DDDDDD" w:themeColor="accent1"/>
            </w:tcBorders>
            <w:vAlign w:val="center"/>
          </w:tcPr>
          <w:p w14:paraId="7B1744E0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gridSpan w:val="3"/>
          </w:tcPr>
          <w:p w14:paraId="46BA371E" w14:textId="77777777" w:rsidR="00453B91" w:rsidRDefault="00453B91"/>
        </w:tc>
      </w:tr>
      <w:tr w:rsidR="00453B91" w14:paraId="0D4A5F70" w14:textId="77777777" w:rsidTr="00BE2FAA">
        <w:trPr>
          <w:trHeight w:val="581"/>
        </w:trPr>
        <w:tc>
          <w:tcPr>
            <w:tcW w:w="1341" w:type="dxa"/>
          </w:tcPr>
          <w:p w14:paraId="0DCF5CEC" w14:textId="77777777" w:rsidR="00453B91" w:rsidRDefault="00453B91"/>
        </w:tc>
        <w:tc>
          <w:tcPr>
            <w:tcW w:w="2683" w:type="dxa"/>
            <w:gridSpan w:val="2"/>
            <w:tcBorders>
              <w:bottom w:val="single" w:sz="8" w:space="0" w:color="DDDDDD" w:themeColor="accent1"/>
            </w:tcBorders>
            <w:vAlign w:val="center"/>
          </w:tcPr>
          <w:p w14:paraId="672C9449" w14:textId="77777777" w:rsidR="00453B91" w:rsidRPr="005B09BE" w:rsidRDefault="00453B91" w:rsidP="00EE5A14">
            <w:pPr>
              <w:jc w:val="center"/>
            </w:pPr>
            <w:sdt>
              <w:sdtPr>
                <w:id w:val="-1181659634"/>
                <w:placeholder>
                  <w:docPart w:val="C761CAAB121440D6ADE373C5DAFD28BA"/>
                </w:placeholder>
                <w15:appearance w15:val="hidden"/>
              </w:sdtPr>
              <w:sdtContent>
                <w:r>
                  <w:t>July,08,2025</w:t>
                </w:r>
              </w:sdtContent>
            </w:sdt>
          </w:p>
        </w:tc>
        <w:tc>
          <w:tcPr>
            <w:tcW w:w="1341" w:type="dxa"/>
            <w:vAlign w:val="center"/>
          </w:tcPr>
          <w:p w14:paraId="3441AA75" w14:textId="77777777" w:rsidR="00453B91" w:rsidRPr="005B09BE" w:rsidRDefault="00453B91" w:rsidP="005B09BE">
            <w:pPr>
              <w:pStyle w:val="Heading2"/>
            </w:pPr>
          </w:p>
        </w:tc>
        <w:sdt>
          <w:sdtPr>
            <w:alias w:val="Author"/>
            <w:tag w:val=""/>
            <w:id w:val="-1228764436"/>
            <w:placeholder>
              <w:docPart w:val="96C2734DD86C4CA9BF677AA7F287344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6709" w:type="dxa"/>
                <w:gridSpan w:val="4"/>
                <w:tcBorders>
                  <w:bottom w:val="single" w:sz="8" w:space="0" w:color="DDDDDD" w:themeColor="accent1"/>
                </w:tcBorders>
                <w:vAlign w:val="center"/>
              </w:tcPr>
              <w:p w14:paraId="56352098" w14:textId="77777777" w:rsidR="00453B91" w:rsidRDefault="00453B91" w:rsidP="00EE5A14">
                <w:pPr>
                  <w:jc w:val="center"/>
                </w:pPr>
                <w:r>
                  <w:t>Manav Delvadiya</w:t>
                </w:r>
              </w:p>
            </w:tc>
          </w:sdtContent>
        </w:sdt>
        <w:tc>
          <w:tcPr>
            <w:tcW w:w="1341" w:type="dxa"/>
          </w:tcPr>
          <w:p w14:paraId="4F305C1B" w14:textId="77777777" w:rsidR="00453B91" w:rsidRDefault="00453B91"/>
        </w:tc>
      </w:tr>
      <w:tr w:rsidR="00453B91" w14:paraId="3C386CFD" w14:textId="77777777" w:rsidTr="00BE2FAA">
        <w:trPr>
          <w:trHeight w:val="427"/>
        </w:trPr>
        <w:tc>
          <w:tcPr>
            <w:tcW w:w="2683" w:type="dxa"/>
            <w:gridSpan w:val="2"/>
          </w:tcPr>
          <w:p w14:paraId="793C072D" w14:textId="77777777" w:rsidR="00453B91" w:rsidRDefault="00453B91"/>
        </w:tc>
        <w:tc>
          <w:tcPr>
            <w:tcW w:w="8051" w:type="dxa"/>
            <w:gridSpan w:val="4"/>
            <w:vAlign w:val="center"/>
          </w:tcPr>
          <w:p w14:paraId="0EEC5218" w14:textId="77777777" w:rsidR="00453B91" w:rsidRPr="005B09BE" w:rsidRDefault="00453B91" w:rsidP="005B09BE">
            <w:pPr>
              <w:pStyle w:val="Heading2"/>
            </w:pPr>
            <w:r>
              <w:rPr>
                <w:noProof/>
              </w:rPr>
              <w:drawing>
                <wp:inline distT="0" distB="0" distL="0" distR="0" wp14:anchorId="0343536D" wp14:editId="5E1C8A82">
                  <wp:extent cx="762000" cy="603250"/>
                  <wp:effectExtent l="0" t="0" r="0" b="6350"/>
                  <wp:docPr id="1497859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2376" name="Picture 1649237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3" w:type="dxa"/>
            <w:gridSpan w:val="3"/>
          </w:tcPr>
          <w:p w14:paraId="1B16293B" w14:textId="77777777" w:rsidR="00453B91" w:rsidRDefault="00453B91"/>
        </w:tc>
      </w:tr>
      <w:tr w:rsidR="00453B91" w14:paraId="7826FFF9" w14:textId="77777777" w:rsidTr="00BE2FAA">
        <w:trPr>
          <w:trHeight w:val="859"/>
        </w:trPr>
        <w:tc>
          <w:tcPr>
            <w:tcW w:w="2683" w:type="dxa"/>
            <w:gridSpan w:val="2"/>
          </w:tcPr>
          <w:p w14:paraId="5BB9F45C" w14:textId="77777777" w:rsidR="00453B91" w:rsidRDefault="00453B91"/>
        </w:tc>
        <w:tc>
          <w:tcPr>
            <w:tcW w:w="2683" w:type="dxa"/>
            <w:gridSpan w:val="2"/>
            <w:vAlign w:val="center"/>
          </w:tcPr>
          <w:p w14:paraId="07E04E15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shd w:val="clear" w:color="auto" w:fill="F2F2F2" w:themeFill="background1" w:themeFillShade="F2"/>
            <w:vAlign w:val="center"/>
          </w:tcPr>
          <w:p w14:paraId="43203B3E" w14:textId="77777777" w:rsidR="00453B91" w:rsidRPr="005B09BE" w:rsidRDefault="00453B91" w:rsidP="00EE5A14">
            <w:pPr>
              <w:pStyle w:val="Heading2"/>
            </w:pPr>
          </w:p>
        </w:tc>
        <w:tc>
          <w:tcPr>
            <w:tcW w:w="2683" w:type="dxa"/>
            <w:vAlign w:val="center"/>
          </w:tcPr>
          <w:p w14:paraId="468D9B88" w14:textId="77777777" w:rsidR="00453B91" w:rsidRPr="005B09BE" w:rsidRDefault="00453B91" w:rsidP="005B09BE">
            <w:pPr>
              <w:pStyle w:val="Heading2"/>
            </w:pPr>
          </w:p>
        </w:tc>
        <w:tc>
          <w:tcPr>
            <w:tcW w:w="2683" w:type="dxa"/>
            <w:gridSpan w:val="3"/>
          </w:tcPr>
          <w:p w14:paraId="41947A5C" w14:textId="77777777" w:rsidR="00453B91" w:rsidRDefault="00453B91"/>
        </w:tc>
      </w:tr>
    </w:tbl>
    <w:p w14:paraId="0B36EA86" w14:textId="77777777" w:rsidR="00453B91" w:rsidRDefault="00453B91">
      <w:pPr>
        <w:sectPr w:rsidR="00453B91" w:rsidSect="00453B91">
          <w:pgSz w:w="15840" w:h="12240" w:orient="landscape" w:code="1"/>
          <w:pgMar w:top="720" w:right="720" w:bottom="720" w:left="720" w:header="288" w:footer="288" w:gutter="0"/>
          <w:pgNumType w:start="1"/>
          <w:cols w:space="708"/>
          <w:docGrid w:linePitch="360"/>
        </w:sectPr>
      </w:pPr>
    </w:p>
    <w:p w14:paraId="54CFBBEB" w14:textId="77777777" w:rsidR="00453B91" w:rsidRDefault="00453B91"/>
    <w:sectPr w:rsidR="00453B91" w:rsidSect="00453B91">
      <w:type w:val="continuous"/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F07BC" w14:textId="77777777" w:rsidR="00453B91" w:rsidRDefault="00453B91" w:rsidP="00E274A2">
      <w:r>
        <w:separator/>
      </w:r>
    </w:p>
  </w:endnote>
  <w:endnote w:type="continuationSeparator" w:id="0">
    <w:p w14:paraId="7EEE57A8" w14:textId="77777777" w:rsidR="00453B91" w:rsidRDefault="00453B91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070E0" w14:textId="77777777" w:rsidR="00453B91" w:rsidRDefault="00453B91" w:rsidP="00E274A2">
      <w:r>
        <w:separator/>
      </w:r>
    </w:p>
  </w:footnote>
  <w:footnote w:type="continuationSeparator" w:id="0">
    <w:p w14:paraId="0905D432" w14:textId="77777777" w:rsidR="00453B91" w:rsidRDefault="00453B91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FAA"/>
    <w:rsid w:val="000017A0"/>
    <w:rsid w:val="000A641B"/>
    <w:rsid w:val="00114D8E"/>
    <w:rsid w:val="0012521F"/>
    <w:rsid w:val="001E57B7"/>
    <w:rsid w:val="0025656E"/>
    <w:rsid w:val="002810FA"/>
    <w:rsid w:val="00292168"/>
    <w:rsid w:val="00296FF3"/>
    <w:rsid w:val="00366216"/>
    <w:rsid w:val="003D4044"/>
    <w:rsid w:val="00404DFE"/>
    <w:rsid w:val="00453B91"/>
    <w:rsid w:val="004B3F9C"/>
    <w:rsid w:val="004F6D24"/>
    <w:rsid w:val="0059337D"/>
    <w:rsid w:val="005B09BE"/>
    <w:rsid w:val="006C60E6"/>
    <w:rsid w:val="0074596A"/>
    <w:rsid w:val="00793A50"/>
    <w:rsid w:val="007C7831"/>
    <w:rsid w:val="008061F3"/>
    <w:rsid w:val="00A85897"/>
    <w:rsid w:val="00AC0554"/>
    <w:rsid w:val="00AE2C3E"/>
    <w:rsid w:val="00B813A3"/>
    <w:rsid w:val="00BE2FAA"/>
    <w:rsid w:val="00C242B7"/>
    <w:rsid w:val="00C46B32"/>
    <w:rsid w:val="00CD1290"/>
    <w:rsid w:val="00DB7228"/>
    <w:rsid w:val="00DD00C7"/>
    <w:rsid w:val="00E274A2"/>
    <w:rsid w:val="00EA2CD7"/>
    <w:rsid w:val="00EE5A14"/>
    <w:rsid w:val="00F7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730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DDDDDD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DDDDDD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  <w:style w:type="character" w:styleId="Hyperlink">
    <w:name w:val="Hyperlink"/>
    <w:basedOn w:val="DefaultParagraphFont"/>
    <w:uiPriority w:val="99"/>
    <w:semiHidden/>
    <w:rsid w:val="00C242B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v\AppData\Roaming\Microsoft\Templates\Formal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A9967235CCF469886C2B7B94870F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62014-763C-431F-854F-45E421930F4A}"/>
      </w:docPartPr>
      <w:docPartBody>
        <w:p w:rsidR="008146B8" w:rsidRDefault="008146B8" w:rsidP="008146B8">
          <w:pPr>
            <w:pStyle w:val="0A9967235CCF469886C2B7B94870FE80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C61BC4417D034134B568ED20F197C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E621C-301C-439B-916D-5390A0CFDC80}"/>
      </w:docPartPr>
      <w:docPartBody>
        <w:p w:rsidR="008146B8" w:rsidRDefault="008146B8" w:rsidP="008146B8">
          <w:pPr>
            <w:pStyle w:val="C61BC4417D034134B568ED20F197C791"/>
          </w:pPr>
          <w:r w:rsidRPr="00292168">
            <w:t>THIS ACKNOWLEDGES THAT</w:t>
          </w:r>
        </w:p>
      </w:docPartBody>
    </w:docPart>
    <w:docPart>
      <w:docPartPr>
        <w:name w:val="ED6D813E919F42F0B09DA8CE3D94C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C7432-1980-4DF5-A513-3D92822F9BD4}"/>
      </w:docPartPr>
      <w:docPartBody>
        <w:p w:rsidR="008146B8" w:rsidRDefault="008146B8" w:rsidP="008146B8">
          <w:pPr>
            <w:pStyle w:val="ED6D813E919F42F0B09DA8CE3D94C827"/>
          </w:pPr>
          <w:r w:rsidRPr="005B09BE">
            <w:t>HAS SUCCESSFULLY COMPLETED THE</w:t>
          </w:r>
        </w:p>
      </w:docPartBody>
    </w:docPart>
    <w:docPart>
      <w:docPartPr>
        <w:name w:val="97126D84FA8F40B3B540E8159A6E8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DBAB5-4169-43C2-B944-6941EB43C40F}"/>
      </w:docPartPr>
      <w:docPartBody>
        <w:p w:rsidR="008146B8" w:rsidRDefault="008146B8" w:rsidP="008146B8">
          <w:pPr>
            <w:pStyle w:val="97126D84FA8F40B3B540E8159A6E8337"/>
          </w:pPr>
          <w:r>
            <w:t>Month, Day, Year</w:t>
          </w:r>
        </w:p>
      </w:docPartBody>
    </w:docPart>
    <w:docPart>
      <w:docPartPr>
        <w:name w:val="170B517B586649CB862E1D6C0A0D1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AB1CD-14EF-45C9-86CF-FA1833B45600}"/>
      </w:docPartPr>
      <w:docPartBody>
        <w:p w:rsidR="008146B8" w:rsidRDefault="008146B8" w:rsidP="008146B8">
          <w:pPr>
            <w:pStyle w:val="170B517B586649CB862E1D6C0A0D1BBB"/>
          </w:pPr>
          <w:r w:rsidRPr="00D542BE">
            <w:rPr>
              <w:rStyle w:val="PlaceholderText"/>
            </w:rPr>
            <w:t>[Author]</w:t>
          </w:r>
        </w:p>
      </w:docPartBody>
    </w:docPart>
    <w:docPart>
      <w:docPartPr>
        <w:name w:val="4E42A6E56CA944A3B260BBCAEDFFA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EBB06-FF60-4753-86BB-5633A7704FE5}"/>
      </w:docPartPr>
      <w:docPartBody>
        <w:p w:rsidR="008146B8" w:rsidRDefault="008146B8" w:rsidP="008146B8">
          <w:pPr>
            <w:pStyle w:val="4E42A6E56CA944A3B260BBCAEDFFA166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551F3A9114E046D3B1940BB4C71DE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9C6EC-6070-4D42-B326-C702ABC878AE}"/>
      </w:docPartPr>
      <w:docPartBody>
        <w:p w:rsidR="008146B8" w:rsidRDefault="008146B8" w:rsidP="008146B8">
          <w:pPr>
            <w:pStyle w:val="551F3A9114E046D3B1940BB4C71DE890"/>
          </w:pPr>
          <w:r w:rsidRPr="00292168">
            <w:t>THIS ACKNOWLEDGES THAT</w:t>
          </w:r>
        </w:p>
      </w:docPartBody>
    </w:docPart>
    <w:docPart>
      <w:docPartPr>
        <w:name w:val="12941586EAFC48BAB95B415024D5B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BDC44-8ADB-4E9E-AA24-4DE8856FDB63}"/>
      </w:docPartPr>
      <w:docPartBody>
        <w:p w:rsidR="008146B8" w:rsidRDefault="008146B8" w:rsidP="008146B8">
          <w:pPr>
            <w:pStyle w:val="12941586EAFC48BAB95B415024D5B6A7"/>
          </w:pPr>
          <w:r w:rsidRPr="005B09BE">
            <w:t>HAS SUCCESSFULLY COMPLETED THE</w:t>
          </w:r>
        </w:p>
      </w:docPartBody>
    </w:docPart>
    <w:docPart>
      <w:docPartPr>
        <w:name w:val="447F3B157C174EE6B3C10AC569403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F1EAE-84AC-4850-9100-E0B0A3AB1D8B}"/>
      </w:docPartPr>
      <w:docPartBody>
        <w:p w:rsidR="008146B8" w:rsidRDefault="008146B8" w:rsidP="008146B8">
          <w:pPr>
            <w:pStyle w:val="447F3B157C174EE6B3C10AC569403E0D"/>
          </w:pPr>
          <w:r>
            <w:t>Month, Day, Year</w:t>
          </w:r>
        </w:p>
      </w:docPartBody>
    </w:docPart>
    <w:docPart>
      <w:docPartPr>
        <w:name w:val="C66699B2033B4835B81C5F3B3B75E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59C7C-3FBA-4A6F-A19D-9F798795F96D}"/>
      </w:docPartPr>
      <w:docPartBody>
        <w:p w:rsidR="008146B8" w:rsidRDefault="008146B8" w:rsidP="008146B8">
          <w:pPr>
            <w:pStyle w:val="C66699B2033B4835B81C5F3B3B75E01B"/>
          </w:pPr>
          <w:r w:rsidRPr="00D542BE">
            <w:rPr>
              <w:rStyle w:val="PlaceholderText"/>
            </w:rPr>
            <w:t>[Author]</w:t>
          </w:r>
        </w:p>
      </w:docPartBody>
    </w:docPart>
    <w:docPart>
      <w:docPartPr>
        <w:name w:val="60AA97EC79154E5CACED2CDDC3EEE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301DB-5857-4A92-8F99-ADBB06429C8F}"/>
      </w:docPartPr>
      <w:docPartBody>
        <w:p w:rsidR="008146B8" w:rsidRDefault="008146B8" w:rsidP="008146B8">
          <w:pPr>
            <w:pStyle w:val="60AA97EC79154E5CACED2CDDC3EEE0DC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DF59ECCB987743588246A3102E916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5FD2E-006E-478F-AE9B-E9275C2E5EAC}"/>
      </w:docPartPr>
      <w:docPartBody>
        <w:p w:rsidR="008146B8" w:rsidRDefault="008146B8" w:rsidP="008146B8">
          <w:pPr>
            <w:pStyle w:val="DF59ECCB987743588246A3102E916A39"/>
          </w:pPr>
          <w:r w:rsidRPr="00292168">
            <w:t>THIS ACKNOWLEDGES THAT</w:t>
          </w:r>
        </w:p>
      </w:docPartBody>
    </w:docPart>
    <w:docPart>
      <w:docPartPr>
        <w:name w:val="5044DC38BCEC4883AC41C1E9CC4EF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04F0E-85AA-460A-96FB-7724733874FE}"/>
      </w:docPartPr>
      <w:docPartBody>
        <w:p w:rsidR="008146B8" w:rsidRDefault="008146B8" w:rsidP="008146B8">
          <w:pPr>
            <w:pStyle w:val="5044DC38BCEC4883AC41C1E9CC4EFFB2"/>
          </w:pPr>
          <w:r w:rsidRPr="005B09BE">
            <w:t>HAS SUCCESSFULLY COMPLETED THE</w:t>
          </w:r>
        </w:p>
      </w:docPartBody>
    </w:docPart>
    <w:docPart>
      <w:docPartPr>
        <w:name w:val="E7DD279959544B7CA4D05EBBDF049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54E3C-53ED-4268-B820-0B79F2937A86}"/>
      </w:docPartPr>
      <w:docPartBody>
        <w:p w:rsidR="008146B8" w:rsidRDefault="008146B8" w:rsidP="008146B8">
          <w:pPr>
            <w:pStyle w:val="E7DD279959544B7CA4D05EBBDF049E47"/>
          </w:pPr>
          <w:r>
            <w:t>Month, Day, Year</w:t>
          </w:r>
        </w:p>
      </w:docPartBody>
    </w:docPart>
    <w:docPart>
      <w:docPartPr>
        <w:name w:val="172212A2AC5F49888AF838CD6E1CB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A42CD-6654-4401-B563-3B0D01EF2541}"/>
      </w:docPartPr>
      <w:docPartBody>
        <w:p w:rsidR="008146B8" w:rsidRDefault="008146B8" w:rsidP="008146B8">
          <w:pPr>
            <w:pStyle w:val="172212A2AC5F49888AF838CD6E1CB261"/>
          </w:pPr>
          <w:r w:rsidRPr="00D542BE">
            <w:rPr>
              <w:rStyle w:val="PlaceholderText"/>
            </w:rPr>
            <w:t>[Author]</w:t>
          </w:r>
        </w:p>
      </w:docPartBody>
    </w:docPart>
    <w:docPart>
      <w:docPartPr>
        <w:name w:val="6462700E58E14995925DA48933C61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388CC-70DD-46B6-BD5F-6407E96C5C8A}"/>
      </w:docPartPr>
      <w:docPartBody>
        <w:p w:rsidR="008146B8" w:rsidRDefault="008146B8" w:rsidP="008146B8">
          <w:pPr>
            <w:pStyle w:val="6462700E58E14995925DA48933C61AFD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37D9D57D78E54C8D819EA94815E5C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D5732-98B6-4F4E-A5F8-4269D5F41D93}"/>
      </w:docPartPr>
      <w:docPartBody>
        <w:p w:rsidR="008146B8" w:rsidRDefault="008146B8" w:rsidP="008146B8">
          <w:pPr>
            <w:pStyle w:val="37D9D57D78E54C8D819EA94815E5C5C3"/>
          </w:pPr>
          <w:r w:rsidRPr="00292168">
            <w:t>THIS ACKNOWLEDGES THAT</w:t>
          </w:r>
        </w:p>
      </w:docPartBody>
    </w:docPart>
    <w:docPart>
      <w:docPartPr>
        <w:name w:val="BA2146657D26496EA7A264133AEB1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F034A-AD44-4E2E-8F06-69EEE5032179}"/>
      </w:docPartPr>
      <w:docPartBody>
        <w:p w:rsidR="008146B8" w:rsidRDefault="008146B8" w:rsidP="008146B8">
          <w:pPr>
            <w:pStyle w:val="BA2146657D26496EA7A264133AEB1085"/>
          </w:pPr>
          <w:r w:rsidRPr="005B09BE">
            <w:t>HAS SUCCESSFULLY COMPLETED THE</w:t>
          </w:r>
        </w:p>
      </w:docPartBody>
    </w:docPart>
    <w:docPart>
      <w:docPartPr>
        <w:name w:val="A43CD8BB476B48518484FE38B3821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35297-AD07-4526-B901-C6C65CDEEFD6}"/>
      </w:docPartPr>
      <w:docPartBody>
        <w:p w:rsidR="008146B8" w:rsidRDefault="008146B8" w:rsidP="008146B8">
          <w:pPr>
            <w:pStyle w:val="A43CD8BB476B48518484FE38B3821520"/>
          </w:pPr>
          <w:r>
            <w:t>Month, Day, Year</w:t>
          </w:r>
        </w:p>
      </w:docPartBody>
    </w:docPart>
    <w:docPart>
      <w:docPartPr>
        <w:name w:val="9F9FEDE3094B47B6B9BB9823FDFEE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C4D22-0EED-4CC1-84D0-FA500CED82E2}"/>
      </w:docPartPr>
      <w:docPartBody>
        <w:p w:rsidR="008146B8" w:rsidRDefault="008146B8" w:rsidP="008146B8">
          <w:pPr>
            <w:pStyle w:val="9F9FEDE3094B47B6B9BB9823FDFEE478"/>
          </w:pPr>
          <w:r w:rsidRPr="00D542BE">
            <w:rPr>
              <w:rStyle w:val="PlaceholderText"/>
            </w:rPr>
            <w:t>[Author]</w:t>
          </w:r>
        </w:p>
      </w:docPartBody>
    </w:docPart>
    <w:docPart>
      <w:docPartPr>
        <w:name w:val="F0A00EB6017641688105E58F20508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4509B-73A5-4E07-8C38-5E3F3135517F}"/>
      </w:docPartPr>
      <w:docPartBody>
        <w:p w:rsidR="008146B8" w:rsidRDefault="008146B8" w:rsidP="008146B8">
          <w:pPr>
            <w:pStyle w:val="F0A00EB6017641688105E58F20508ACB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533D394A4F9B48CCA3DA2B3EA687C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81B2F-C626-481C-B89B-77FCEA3ACA6D}"/>
      </w:docPartPr>
      <w:docPartBody>
        <w:p w:rsidR="008146B8" w:rsidRDefault="008146B8" w:rsidP="008146B8">
          <w:pPr>
            <w:pStyle w:val="533D394A4F9B48CCA3DA2B3EA687CF1D"/>
          </w:pPr>
          <w:r w:rsidRPr="00292168">
            <w:t>THIS ACKNOWLEDGES THAT</w:t>
          </w:r>
        </w:p>
      </w:docPartBody>
    </w:docPart>
    <w:docPart>
      <w:docPartPr>
        <w:name w:val="6409F48BCE714AC8908CE9E45C7B1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5270B-CCB5-4616-AE2B-E1BA250DFE73}"/>
      </w:docPartPr>
      <w:docPartBody>
        <w:p w:rsidR="008146B8" w:rsidRDefault="008146B8" w:rsidP="008146B8">
          <w:pPr>
            <w:pStyle w:val="6409F48BCE714AC8908CE9E45C7B18FC"/>
          </w:pPr>
          <w:r w:rsidRPr="005B09BE">
            <w:t>HAS SUCCESSFULLY COMPLETED THE</w:t>
          </w:r>
        </w:p>
      </w:docPartBody>
    </w:docPart>
    <w:docPart>
      <w:docPartPr>
        <w:name w:val="5CB496BA5E7142D98C0FAE976A881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C2EE8-51C5-4E0B-A037-250E93DFF56A}"/>
      </w:docPartPr>
      <w:docPartBody>
        <w:p w:rsidR="008146B8" w:rsidRDefault="008146B8" w:rsidP="008146B8">
          <w:pPr>
            <w:pStyle w:val="5CB496BA5E7142D98C0FAE976A88125C"/>
          </w:pPr>
          <w:r>
            <w:t>Month, Day, Year</w:t>
          </w:r>
        </w:p>
      </w:docPartBody>
    </w:docPart>
    <w:docPart>
      <w:docPartPr>
        <w:name w:val="62EA4E49ED5A4BEEAF1F18E60446C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B465D-E823-4461-8C12-5D16CC25A0E3}"/>
      </w:docPartPr>
      <w:docPartBody>
        <w:p w:rsidR="008146B8" w:rsidRDefault="008146B8" w:rsidP="008146B8">
          <w:pPr>
            <w:pStyle w:val="62EA4E49ED5A4BEEAF1F18E60446C325"/>
          </w:pPr>
          <w:r w:rsidRPr="00D542BE">
            <w:rPr>
              <w:rStyle w:val="PlaceholderText"/>
            </w:rPr>
            <w:t>[Author]</w:t>
          </w:r>
        </w:p>
      </w:docPartBody>
    </w:docPart>
    <w:docPart>
      <w:docPartPr>
        <w:name w:val="F29C8E1D8C13471E87DFAB5AAA45F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D9B3-4779-474C-83D2-2F0D1F0DF0B9}"/>
      </w:docPartPr>
      <w:docPartBody>
        <w:p w:rsidR="008146B8" w:rsidRDefault="008146B8" w:rsidP="008146B8">
          <w:pPr>
            <w:pStyle w:val="F29C8E1D8C13471E87DFAB5AAA45F90E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3EBF2ABF3A6942B38EF6E8D1C05D3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EBAB8-9C73-404B-800D-08B03B80D7F0}"/>
      </w:docPartPr>
      <w:docPartBody>
        <w:p w:rsidR="008146B8" w:rsidRDefault="008146B8" w:rsidP="008146B8">
          <w:pPr>
            <w:pStyle w:val="3EBF2ABF3A6942B38EF6E8D1C05D307C"/>
          </w:pPr>
          <w:r w:rsidRPr="00292168">
            <w:t>THIS ACKNOWLEDGES THAT</w:t>
          </w:r>
        </w:p>
      </w:docPartBody>
    </w:docPart>
    <w:docPart>
      <w:docPartPr>
        <w:name w:val="BECB4373CD6847469F8AA5EBAF839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B2AD5-901D-46C7-80D8-5C073A29098E}"/>
      </w:docPartPr>
      <w:docPartBody>
        <w:p w:rsidR="008146B8" w:rsidRDefault="008146B8" w:rsidP="008146B8">
          <w:pPr>
            <w:pStyle w:val="BECB4373CD6847469F8AA5EBAF839AED"/>
          </w:pPr>
          <w:r w:rsidRPr="005B09BE">
            <w:t>HAS SUCCESSFULLY COMPLETED THE</w:t>
          </w:r>
        </w:p>
      </w:docPartBody>
    </w:docPart>
    <w:docPart>
      <w:docPartPr>
        <w:name w:val="9931755D670C4214B3A270D5B2690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82B64-4374-40CE-BEC1-AEF0B4033ADF}"/>
      </w:docPartPr>
      <w:docPartBody>
        <w:p w:rsidR="008146B8" w:rsidRDefault="008146B8" w:rsidP="008146B8">
          <w:pPr>
            <w:pStyle w:val="9931755D670C4214B3A270D5B2690306"/>
          </w:pPr>
          <w:r>
            <w:t>Month, Day, Year</w:t>
          </w:r>
        </w:p>
      </w:docPartBody>
    </w:docPart>
    <w:docPart>
      <w:docPartPr>
        <w:name w:val="323C380B07D646AEABABC1CF2119A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C890C-41AA-4F87-B2AF-A78CC6EF0367}"/>
      </w:docPartPr>
      <w:docPartBody>
        <w:p w:rsidR="008146B8" w:rsidRDefault="008146B8" w:rsidP="008146B8">
          <w:pPr>
            <w:pStyle w:val="323C380B07D646AEABABC1CF2119A658"/>
          </w:pPr>
          <w:r w:rsidRPr="00D542BE">
            <w:rPr>
              <w:rStyle w:val="PlaceholderText"/>
            </w:rPr>
            <w:t>[Author]</w:t>
          </w:r>
        </w:p>
      </w:docPartBody>
    </w:docPart>
    <w:docPart>
      <w:docPartPr>
        <w:name w:val="7AFA0B6597894AC7B84D477ACF4DC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C6C83-81CA-4E50-9270-474C0B338551}"/>
      </w:docPartPr>
      <w:docPartBody>
        <w:p w:rsidR="008146B8" w:rsidRDefault="008146B8" w:rsidP="008146B8">
          <w:pPr>
            <w:pStyle w:val="7AFA0B6597894AC7B84D477ACF4DC94B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57D4C006D47F4F02A0046B256736A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F7B3C-2B08-44C3-920F-9FD3AED645CA}"/>
      </w:docPartPr>
      <w:docPartBody>
        <w:p w:rsidR="008146B8" w:rsidRDefault="008146B8" w:rsidP="008146B8">
          <w:pPr>
            <w:pStyle w:val="57D4C006D47F4F02A0046B256736AD83"/>
          </w:pPr>
          <w:r w:rsidRPr="00292168">
            <w:t>THIS ACKNOWLEDGES THAT</w:t>
          </w:r>
        </w:p>
      </w:docPartBody>
    </w:docPart>
    <w:docPart>
      <w:docPartPr>
        <w:name w:val="5226058527AA4B39A02980579BC42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D6924-745D-4EF5-990E-E196D3C483AD}"/>
      </w:docPartPr>
      <w:docPartBody>
        <w:p w:rsidR="008146B8" w:rsidRDefault="008146B8" w:rsidP="008146B8">
          <w:pPr>
            <w:pStyle w:val="5226058527AA4B39A02980579BC42FB7"/>
          </w:pPr>
          <w:r w:rsidRPr="005B09BE">
            <w:t>HAS SUCCESSFULLY COMPLETED THE</w:t>
          </w:r>
        </w:p>
      </w:docPartBody>
    </w:docPart>
    <w:docPart>
      <w:docPartPr>
        <w:name w:val="0F4B014E14B34C769B134A98594B2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89824-D75B-4B2B-A681-30FCB72BE4CF}"/>
      </w:docPartPr>
      <w:docPartBody>
        <w:p w:rsidR="008146B8" w:rsidRDefault="008146B8" w:rsidP="008146B8">
          <w:pPr>
            <w:pStyle w:val="0F4B014E14B34C769B134A98594B20FB"/>
          </w:pPr>
          <w:r>
            <w:t>Month, Day, Year</w:t>
          </w:r>
        </w:p>
      </w:docPartBody>
    </w:docPart>
    <w:docPart>
      <w:docPartPr>
        <w:name w:val="CE5143843A964698BD8C239CF9AE5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22659-3C82-4FC2-92E1-BD5E061121F0}"/>
      </w:docPartPr>
      <w:docPartBody>
        <w:p w:rsidR="008146B8" w:rsidRDefault="008146B8" w:rsidP="008146B8">
          <w:pPr>
            <w:pStyle w:val="CE5143843A964698BD8C239CF9AE54AE"/>
          </w:pPr>
          <w:r w:rsidRPr="00D542BE">
            <w:rPr>
              <w:rStyle w:val="PlaceholderText"/>
            </w:rPr>
            <w:t>[Author]</w:t>
          </w:r>
        </w:p>
      </w:docPartBody>
    </w:docPart>
    <w:docPart>
      <w:docPartPr>
        <w:name w:val="76DC1307BD9F4CED85251F2C0AD48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5CB99-5DB8-421E-833E-862BD8CC12B1}"/>
      </w:docPartPr>
      <w:docPartBody>
        <w:p w:rsidR="008146B8" w:rsidRDefault="008146B8" w:rsidP="008146B8">
          <w:pPr>
            <w:pStyle w:val="76DC1307BD9F4CED85251F2C0AD486B6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8B09D81DF264459180361290E91B1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B9AB-3350-47F5-85F9-C2570729FC4F}"/>
      </w:docPartPr>
      <w:docPartBody>
        <w:p w:rsidR="008146B8" w:rsidRDefault="008146B8" w:rsidP="008146B8">
          <w:pPr>
            <w:pStyle w:val="8B09D81DF264459180361290E91B1A0E"/>
          </w:pPr>
          <w:r w:rsidRPr="00292168">
            <w:t>THIS ACKNOWLEDGES THAT</w:t>
          </w:r>
        </w:p>
      </w:docPartBody>
    </w:docPart>
    <w:docPart>
      <w:docPartPr>
        <w:name w:val="EB9F2E5544A74B95B5D6B575E1A54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D4EE5-3A34-4573-9320-A58B2BAC35BF}"/>
      </w:docPartPr>
      <w:docPartBody>
        <w:p w:rsidR="008146B8" w:rsidRDefault="008146B8" w:rsidP="008146B8">
          <w:pPr>
            <w:pStyle w:val="EB9F2E5544A74B95B5D6B575E1A548A2"/>
          </w:pPr>
          <w:r w:rsidRPr="005B09BE">
            <w:t>HAS SUCCESSFULLY COMPLETED THE</w:t>
          </w:r>
        </w:p>
      </w:docPartBody>
    </w:docPart>
    <w:docPart>
      <w:docPartPr>
        <w:name w:val="C761CAAB121440D6ADE373C5DAFD2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513FC-C31B-47EA-B599-2A334E8E8987}"/>
      </w:docPartPr>
      <w:docPartBody>
        <w:p w:rsidR="008146B8" w:rsidRDefault="008146B8" w:rsidP="008146B8">
          <w:pPr>
            <w:pStyle w:val="C761CAAB121440D6ADE373C5DAFD28BA"/>
          </w:pPr>
          <w:r>
            <w:t>Month, Day, Year</w:t>
          </w:r>
        </w:p>
      </w:docPartBody>
    </w:docPart>
    <w:docPart>
      <w:docPartPr>
        <w:name w:val="96C2734DD86C4CA9BF677AA7F2873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1D179-9DB1-44A3-A7D0-B67D1B888348}"/>
      </w:docPartPr>
      <w:docPartBody>
        <w:p w:rsidR="008146B8" w:rsidRDefault="008146B8" w:rsidP="008146B8">
          <w:pPr>
            <w:pStyle w:val="96C2734DD86C4CA9BF677AA7F287344C"/>
          </w:pPr>
          <w:r w:rsidRPr="00D542B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B8"/>
    <w:rsid w:val="008146B8"/>
    <w:rsid w:val="00AE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9967235CCF469886C2B7B94870FE80">
    <w:name w:val="0A9967235CCF469886C2B7B94870FE80"/>
    <w:rsid w:val="008146B8"/>
  </w:style>
  <w:style w:type="paragraph" w:customStyle="1" w:styleId="C61BC4417D034134B568ED20F197C791">
    <w:name w:val="C61BC4417D034134B568ED20F197C791"/>
    <w:rsid w:val="008146B8"/>
  </w:style>
  <w:style w:type="paragraph" w:customStyle="1" w:styleId="ED6D813E919F42F0B09DA8CE3D94C827">
    <w:name w:val="ED6D813E919F42F0B09DA8CE3D94C827"/>
    <w:rsid w:val="008146B8"/>
  </w:style>
  <w:style w:type="paragraph" w:customStyle="1" w:styleId="97126D84FA8F40B3B540E8159A6E8337">
    <w:name w:val="97126D84FA8F40B3B540E8159A6E8337"/>
    <w:rsid w:val="008146B8"/>
  </w:style>
  <w:style w:type="character" w:styleId="PlaceholderText">
    <w:name w:val="Placeholder Text"/>
    <w:basedOn w:val="DefaultParagraphFont"/>
    <w:uiPriority w:val="99"/>
    <w:semiHidden/>
    <w:rsid w:val="008146B8"/>
    <w:rPr>
      <w:color w:val="808080"/>
    </w:rPr>
  </w:style>
  <w:style w:type="paragraph" w:customStyle="1" w:styleId="170B517B586649CB862E1D6C0A0D1BBB">
    <w:name w:val="170B517B586649CB862E1D6C0A0D1BBB"/>
    <w:rsid w:val="008146B8"/>
  </w:style>
  <w:style w:type="paragraph" w:customStyle="1" w:styleId="4E42A6E56CA944A3B260BBCAEDFFA166">
    <w:name w:val="4E42A6E56CA944A3B260BBCAEDFFA166"/>
    <w:rsid w:val="008146B8"/>
  </w:style>
  <w:style w:type="paragraph" w:customStyle="1" w:styleId="551F3A9114E046D3B1940BB4C71DE890">
    <w:name w:val="551F3A9114E046D3B1940BB4C71DE890"/>
    <w:rsid w:val="008146B8"/>
  </w:style>
  <w:style w:type="paragraph" w:customStyle="1" w:styleId="12941586EAFC48BAB95B415024D5B6A7">
    <w:name w:val="12941586EAFC48BAB95B415024D5B6A7"/>
    <w:rsid w:val="008146B8"/>
  </w:style>
  <w:style w:type="paragraph" w:customStyle="1" w:styleId="447F3B157C174EE6B3C10AC569403E0D">
    <w:name w:val="447F3B157C174EE6B3C10AC569403E0D"/>
    <w:rsid w:val="008146B8"/>
  </w:style>
  <w:style w:type="paragraph" w:customStyle="1" w:styleId="C66699B2033B4835B81C5F3B3B75E01B">
    <w:name w:val="C66699B2033B4835B81C5F3B3B75E01B"/>
    <w:rsid w:val="008146B8"/>
  </w:style>
  <w:style w:type="paragraph" w:customStyle="1" w:styleId="60AA97EC79154E5CACED2CDDC3EEE0DC">
    <w:name w:val="60AA97EC79154E5CACED2CDDC3EEE0DC"/>
    <w:rsid w:val="008146B8"/>
  </w:style>
  <w:style w:type="paragraph" w:customStyle="1" w:styleId="DF59ECCB987743588246A3102E916A39">
    <w:name w:val="DF59ECCB987743588246A3102E916A39"/>
    <w:rsid w:val="008146B8"/>
  </w:style>
  <w:style w:type="paragraph" w:customStyle="1" w:styleId="5044DC38BCEC4883AC41C1E9CC4EFFB2">
    <w:name w:val="5044DC38BCEC4883AC41C1E9CC4EFFB2"/>
    <w:rsid w:val="008146B8"/>
  </w:style>
  <w:style w:type="paragraph" w:customStyle="1" w:styleId="E7DD279959544B7CA4D05EBBDF049E47">
    <w:name w:val="E7DD279959544B7CA4D05EBBDF049E47"/>
    <w:rsid w:val="008146B8"/>
  </w:style>
  <w:style w:type="paragraph" w:customStyle="1" w:styleId="172212A2AC5F49888AF838CD6E1CB261">
    <w:name w:val="172212A2AC5F49888AF838CD6E1CB261"/>
    <w:rsid w:val="008146B8"/>
  </w:style>
  <w:style w:type="paragraph" w:customStyle="1" w:styleId="6462700E58E14995925DA48933C61AFD">
    <w:name w:val="6462700E58E14995925DA48933C61AFD"/>
    <w:rsid w:val="008146B8"/>
  </w:style>
  <w:style w:type="paragraph" w:customStyle="1" w:styleId="37D9D57D78E54C8D819EA94815E5C5C3">
    <w:name w:val="37D9D57D78E54C8D819EA94815E5C5C3"/>
    <w:rsid w:val="008146B8"/>
  </w:style>
  <w:style w:type="paragraph" w:customStyle="1" w:styleId="BA2146657D26496EA7A264133AEB1085">
    <w:name w:val="BA2146657D26496EA7A264133AEB1085"/>
    <w:rsid w:val="008146B8"/>
  </w:style>
  <w:style w:type="paragraph" w:customStyle="1" w:styleId="A43CD8BB476B48518484FE38B3821520">
    <w:name w:val="A43CD8BB476B48518484FE38B3821520"/>
    <w:rsid w:val="008146B8"/>
  </w:style>
  <w:style w:type="paragraph" w:customStyle="1" w:styleId="9F9FEDE3094B47B6B9BB9823FDFEE478">
    <w:name w:val="9F9FEDE3094B47B6B9BB9823FDFEE478"/>
    <w:rsid w:val="008146B8"/>
  </w:style>
  <w:style w:type="paragraph" w:customStyle="1" w:styleId="F0A00EB6017641688105E58F20508ACB">
    <w:name w:val="F0A00EB6017641688105E58F20508ACB"/>
    <w:rsid w:val="008146B8"/>
  </w:style>
  <w:style w:type="paragraph" w:customStyle="1" w:styleId="533D394A4F9B48CCA3DA2B3EA687CF1D">
    <w:name w:val="533D394A4F9B48CCA3DA2B3EA687CF1D"/>
    <w:rsid w:val="008146B8"/>
  </w:style>
  <w:style w:type="paragraph" w:customStyle="1" w:styleId="6409F48BCE714AC8908CE9E45C7B18FC">
    <w:name w:val="6409F48BCE714AC8908CE9E45C7B18FC"/>
    <w:rsid w:val="008146B8"/>
  </w:style>
  <w:style w:type="paragraph" w:customStyle="1" w:styleId="5CB496BA5E7142D98C0FAE976A88125C">
    <w:name w:val="5CB496BA5E7142D98C0FAE976A88125C"/>
    <w:rsid w:val="008146B8"/>
  </w:style>
  <w:style w:type="paragraph" w:customStyle="1" w:styleId="62EA4E49ED5A4BEEAF1F18E60446C325">
    <w:name w:val="62EA4E49ED5A4BEEAF1F18E60446C325"/>
    <w:rsid w:val="008146B8"/>
  </w:style>
  <w:style w:type="paragraph" w:customStyle="1" w:styleId="F29C8E1D8C13471E87DFAB5AAA45F90E">
    <w:name w:val="F29C8E1D8C13471E87DFAB5AAA45F90E"/>
    <w:rsid w:val="008146B8"/>
  </w:style>
  <w:style w:type="paragraph" w:customStyle="1" w:styleId="3EBF2ABF3A6942B38EF6E8D1C05D307C">
    <w:name w:val="3EBF2ABF3A6942B38EF6E8D1C05D307C"/>
    <w:rsid w:val="008146B8"/>
  </w:style>
  <w:style w:type="paragraph" w:customStyle="1" w:styleId="BECB4373CD6847469F8AA5EBAF839AED">
    <w:name w:val="BECB4373CD6847469F8AA5EBAF839AED"/>
    <w:rsid w:val="008146B8"/>
  </w:style>
  <w:style w:type="paragraph" w:customStyle="1" w:styleId="9931755D670C4214B3A270D5B2690306">
    <w:name w:val="9931755D670C4214B3A270D5B2690306"/>
    <w:rsid w:val="008146B8"/>
  </w:style>
  <w:style w:type="paragraph" w:customStyle="1" w:styleId="323C380B07D646AEABABC1CF2119A658">
    <w:name w:val="323C380B07D646AEABABC1CF2119A658"/>
    <w:rsid w:val="008146B8"/>
  </w:style>
  <w:style w:type="paragraph" w:customStyle="1" w:styleId="7AFA0B6597894AC7B84D477ACF4DC94B">
    <w:name w:val="7AFA0B6597894AC7B84D477ACF4DC94B"/>
    <w:rsid w:val="008146B8"/>
  </w:style>
  <w:style w:type="paragraph" w:customStyle="1" w:styleId="57D4C006D47F4F02A0046B256736AD83">
    <w:name w:val="57D4C006D47F4F02A0046B256736AD83"/>
    <w:rsid w:val="008146B8"/>
  </w:style>
  <w:style w:type="paragraph" w:customStyle="1" w:styleId="5226058527AA4B39A02980579BC42FB7">
    <w:name w:val="5226058527AA4B39A02980579BC42FB7"/>
    <w:rsid w:val="008146B8"/>
  </w:style>
  <w:style w:type="paragraph" w:customStyle="1" w:styleId="0F4B014E14B34C769B134A98594B20FB">
    <w:name w:val="0F4B014E14B34C769B134A98594B20FB"/>
    <w:rsid w:val="008146B8"/>
  </w:style>
  <w:style w:type="paragraph" w:customStyle="1" w:styleId="CE5143843A964698BD8C239CF9AE54AE">
    <w:name w:val="CE5143843A964698BD8C239CF9AE54AE"/>
    <w:rsid w:val="008146B8"/>
  </w:style>
  <w:style w:type="paragraph" w:customStyle="1" w:styleId="76DC1307BD9F4CED85251F2C0AD486B6">
    <w:name w:val="76DC1307BD9F4CED85251F2C0AD486B6"/>
    <w:rsid w:val="008146B8"/>
  </w:style>
  <w:style w:type="paragraph" w:customStyle="1" w:styleId="8B09D81DF264459180361290E91B1A0E">
    <w:name w:val="8B09D81DF264459180361290E91B1A0E"/>
    <w:rsid w:val="008146B8"/>
  </w:style>
  <w:style w:type="paragraph" w:customStyle="1" w:styleId="EB9F2E5544A74B95B5D6B575E1A548A2">
    <w:name w:val="EB9F2E5544A74B95B5D6B575E1A548A2"/>
    <w:rsid w:val="008146B8"/>
  </w:style>
  <w:style w:type="paragraph" w:customStyle="1" w:styleId="C761CAAB121440D6ADE373C5DAFD28BA">
    <w:name w:val="C761CAAB121440D6ADE373C5DAFD28BA"/>
    <w:rsid w:val="008146B8"/>
  </w:style>
  <w:style w:type="paragraph" w:customStyle="1" w:styleId="96C2734DD86C4CA9BF677AA7F287344C">
    <w:name w:val="96C2734DD86C4CA9BF677AA7F287344C"/>
    <w:rsid w:val="008146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317951-545A-4C63-91D2-0378F0BD2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award certificate</Template>
  <TotalTime>0</TotalTime>
  <Pages>9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2025-07-08T05:26:00Z</dcterms:created>
  <dcterms:modified xsi:type="dcterms:W3CDTF">2025-07-08T05:55:00Z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